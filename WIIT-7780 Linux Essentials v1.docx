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DA598A" w14:textId="77777777" w:rsidR="000F33E6" w:rsidRPr="00F942CD" w:rsidRDefault="000F33E6" w:rsidP="003C3743">
      <w:pPr>
        <w:rPr>
          <w:rFonts w:ascii="Calibri" w:hAnsi="Calibri" w:cs="Arial"/>
          <w:b/>
        </w:rPr>
      </w:pPr>
    </w:p>
    <w:p w14:paraId="4FA9DE78" w14:textId="428DD431" w:rsidR="000F33E6" w:rsidRPr="00F923CC" w:rsidRDefault="000F33E6" w:rsidP="00C50314">
      <w:pPr>
        <w:rPr>
          <w:rFonts w:ascii="Calibri" w:hAnsi="Calibri" w:cs="Arial"/>
          <w:b/>
        </w:rPr>
      </w:pPr>
      <w:r>
        <w:rPr>
          <w:rFonts w:ascii="Calibri" w:hAnsi="Calibri" w:cs="Arial"/>
          <w:b/>
        </w:rPr>
        <w:t>COURSE</w:t>
      </w:r>
      <w:r w:rsidRPr="00F923CC">
        <w:rPr>
          <w:rFonts w:ascii="Calibri" w:hAnsi="Calibri" w:cs="Arial"/>
          <w:b/>
        </w:rPr>
        <w:t xml:space="preserve">: </w:t>
      </w:r>
      <w:r w:rsidR="00D62BFA" w:rsidRPr="00F942CD">
        <w:rPr>
          <w:rFonts w:ascii="Calibri" w:hAnsi="Calibri" w:cs="Arial"/>
          <w:b/>
        </w:rPr>
        <w:t>WIIT - 778</w:t>
      </w:r>
      <w:r w:rsidR="00ED44F4" w:rsidRPr="00F942CD">
        <w:rPr>
          <w:rFonts w:ascii="Calibri" w:hAnsi="Calibri" w:cs="Arial"/>
          <w:b/>
        </w:rPr>
        <w:t>0</w:t>
      </w:r>
      <w:bookmarkStart w:id="0" w:name="_GoBack"/>
      <w:bookmarkEnd w:id="0"/>
      <w:r w:rsidR="00E1328E">
        <w:rPr>
          <w:rFonts w:ascii="Calibri" w:hAnsi="Calibri" w:cs="Arial"/>
          <w:b/>
        </w:rPr>
        <w:t xml:space="preserve"> </w:t>
      </w:r>
      <w:r w:rsidR="00D62BFA">
        <w:rPr>
          <w:rFonts w:ascii="Calibri" w:hAnsi="Calibri" w:cs="Arial"/>
          <w:b/>
        </w:rPr>
        <w:t>Linux Essentials</w:t>
      </w:r>
    </w:p>
    <w:p w14:paraId="42C88B8B" w14:textId="77777777" w:rsidR="000F33E6" w:rsidRPr="00F923CC" w:rsidRDefault="000F33E6" w:rsidP="00C50314">
      <w:pPr>
        <w:rPr>
          <w:rFonts w:ascii="Calibri" w:hAnsi="Calibri" w:cs="Arial"/>
          <w:b/>
        </w:rPr>
      </w:pPr>
    </w:p>
    <w:p w14:paraId="14AF6320" w14:textId="77777777" w:rsidR="000F33E6" w:rsidRPr="00F923CC" w:rsidRDefault="000F33E6" w:rsidP="00C50314">
      <w:pPr>
        <w:rPr>
          <w:rFonts w:ascii="Calibri" w:hAnsi="Calibri" w:cs="Arial"/>
          <w:b/>
        </w:rPr>
      </w:pPr>
      <w:r w:rsidRPr="00F923CC">
        <w:rPr>
          <w:rFonts w:ascii="Calibri" w:hAnsi="Calibri" w:cs="Arial"/>
          <w:b/>
        </w:rPr>
        <w:t xml:space="preserve">DESCRIPTION OF COURSE </w:t>
      </w:r>
    </w:p>
    <w:p w14:paraId="1CA8EECE" w14:textId="17832284" w:rsidR="00D62BFA" w:rsidRPr="00AE5E07" w:rsidRDefault="00D94433" w:rsidP="00D62BFA">
      <w:pPr>
        <w:pStyle w:val="NoSpacing"/>
        <w:rPr>
          <w:rFonts w:cstheme="minorHAnsi"/>
          <w:color w:val="292B2C"/>
          <w:sz w:val="24"/>
          <w:szCs w:val="24"/>
          <w:shd w:val="clear" w:color="auto" w:fill="FFFFFF"/>
        </w:rPr>
      </w:pPr>
      <w:r>
        <w:rPr>
          <w:rFonts w:cstheme="minorHAnsi"/>
          <w:color w:val="292B2C"/>
          <w:sz w:val="24"/>
          <w:szCs w:val="24"/>
          <w:shd w:val="clear" w:color="auto" w:fill="FFFFFF"/>
        </w:rPr>
        <w:t xml:space="preserve">This </w:t>
      </w:r>
      <w:r w:rsidR="00D62BFA" w:rsidRPr="00AE5E07">
        <w:rPr>
          <w:rFonts w:cstheme="minorHAnsi"/>
          <w:color w:val="292B2C"/>
          <w:sz w:val="24"/>
          <w:szCs w:val="24"/>
          <w:shd w:val="clear" w:color="auto" w:fill="FFFFFF"/>
        </w:rPr>
        <w:t>course provides a basic understanding of Linux major components and provides the technical proficiency to work on the Linux command line and text editors.   The course provides the student with the ability to tackle system administration tasks, file management, and user/group management and permissions.</w:t>
      </w:r>
    </w:p>
    <w:p w14:paraId="2DCFA295" w14:textId="64E34B03" w:rsidR="000F33E6" w:rsidRPr="008A042B" w:rsidRDefault="000F33E6" w:rsidP="005C0B50">
      <w:pPr>
        <w:rPr>
          <w:rFonts w:asciiTheme="minorHAnsi" w:hAnsiTheme="minorHAnsi" w:cstheme="minorHAnsi"/>
        </w:rPr>
      </w:pPr>
    </w:p>
    <w:p w14:paraId="1C4167A8" w14:textId="77777777" w:rsidR="003F4805" w:rsidRPr="00052373" w:rsidRDefault="003F4805" w:rsidP="003F4805">
      <w:pPr>
        <w:rPr>
          <w:rFonts w:ascii="Calibri" w:hAnsi="Calibri" w:cs="Arial"/>
          <w:b/>
          <w:sz w:val="28"/>
          <w:szCs w:val="28"/>
        </w:rPr>
      </w:pPr>
      <w:r w:rsidRPr="00052373">
        <w:rPr>
          <w:rFonts w:ascii="Calibri" w:hAnsi="Calibri" w:cs="Arial"/>
          <w:b/>
          <w:sz w:val="28"/>
          <w:szCs w:val="28"/>
        </w:rPr>
        <w:t>SOFTWARE</w:t>
      </w:r>
    </w:p>
    <w:p w14:paraId="761340A0" w14:textId="045EC2DB" w:rsidR="0065733E" w:rsidRPr="00D94433" w:rsidRDefault="00594651" w:rsidP="00D94433">
      <w:pPr>
        <w:rPr>
          <w:rFonts w:asciiTheme="minorHAnsi" w:hAnsiTheme="minorHAnsi" w:cstheme="minorHAnsi"/>
        </w:rPr>
      </w:pPr>
      <w:r w:rsidRPr="00D94433">
        <w:rPr>
          <w:rFonts w:asciiTheme="minorHAnsi" w:hAnsiTheme="minorHAnsi" w:cstheme="minorHAnsi"/>
        </w:rPr>
        <w:t>Linux Software.  Free download</w:t>
      </w:r>
      <w:r w:rsidR="0065733E" w:rsidRPr="00D94433">
        <w:rPr>
          <w:rFonts w:asciiTheme="minorHAnsi" w:hAnsiTheme="minorHAnsi" w:cstheme="minorHAnsi"/>
        </w:rPr>
        <w:t xml:space="preserve"> or Cloud </w:t>
      </w:r>
      <w:r w:rsidR="005D0E19" w:rsidRPr="00D94433">
        <w:rPr>
          <w:rFonts w:asciiTheme="minorHAnsi" w:hAnsiTheme="minorHAnsi" w:cstheme="minorHAnsi"/>
        </w:rPr>
        <w:t>Linux instance</w:t>
      </w:r>
      <w:r w:rsidR="0065733E" w:rsidRPr="00D94433">
        <w:rPr>
          <w:rFonts w:asciiTheme="minorHAnsi" w:hAnsiTheme="minorHAnsi" w:cstheme="minorHAnsi"/>
        </w:rPr>
        <w:t xml:space="preserve">.  Columbus State provides an AWS Student Starter Account with $75 usage credit or an AWS Student Account (requires student credit card for overages) with $100 usage credit.  The student may also use their own AWS personal account.  The student may also use their own Azure personal account.  </w:t>
      </w:r>
    </w:p>
    <w:p w14:paraId="73BF2671" w14:textId="6571F4FB" w:rsidR="00594651" w:rsidRPr="00B53243" w:rsidRDefault="00594651" w:rsidP="003F4805">
      <w:pPr>
        <w:rPr>
          <w:rFonts w:ascii="Calibri" w:hAnsi="Calibri" w:cs="Arial"/>
        </w:rPr>
      </w:pPr>
      <w:r>
        <w:rPr>
          <w:rFonts w:ascii="Calibri" w:hAnsi="Calibri" w:cs="Arial"/>
        </w:rPr>
        <w:t xml:space="preserve"> </w:t>
      </w:r>
    </w:p>
    <w:p w14:paraId="6B2ED23D" w14:textId="77777777" w:rsidR="000F33E6" w:rsidRPr="00052373" w:rsidRDefault="000F33E6" w:rsidP="00297C8F">
      <w:pPr>
        <w:rPr>
          <w:rFonts w:ascii="Calibri" w:hAnsi="Calibri" w:cs="Arial"/>
          <w:b/>
          <w:sz w:val="28"/>
          <w:szCs w:val="28"/>
        </w:rPr>
      </w:pPr>
      <w:r w:rsidRPr="00052373">
        <w:rPr>
          <w:rFonts w:ascii="Calibri" w:hAnsi="Calibri" w:cs="Arial"/>
          <w:b/>
          <w:sz w:val="28"/>
          <w:szCs w:val="28"/>
        </w:rPr>
        <w:t>TEXTBOOK, MANUALS, REFERENCES, AND OTHER READINGS</w:t>
      </w:r>
    </w:p>
    <w:p w14:paraId="7A91B443" w14:textId="29BFA1E6" w:rsidR="00DE5A82" w:rsidRDefault="00D94433" w:rsidP="00C50314">
      <w:pPr>
        <w:rPr>
          <w:rFonts w:ascii="Calibri" w:hAnsi="Calibri" w:cs="Arial"/>
        </w:rPr>
      </w:pPr>
      <w:r>
        <w:rPr>
          <w:rFonts w:ascii="Calibri" w:hAnsi="Calibri" w:cs="Arial"/>
        </w:rPr>
        <w:t>Linux Essentials, 2</w:t>
      </w:r>
      <w:r w:rsidRPr="00D94433">
        <w:rPr>
          <w:rFonts w:ascii="Calibri" w:hAnsi="Calibri" w:cs="Arial"/>
          <w:vertAlign w:val="superscript"/>
        </w:rPr>
        <w:t>nd</w:t>
      </w:r>
      <w:r>
        <w:rPr>
          <w:rFonts w:ascii="Calibri" w:hAnsi="Calibri" w:cs="Arial"/>
        </w:rPr>
        <w:t xml:space="preserve"> Edition, by Christine Bresnahan &amp; Richard Blum</w:t>
      </w:r>
    </w:p>
    <w:p w14:paraId="37B2AEC6" w14:textId="2FD1C3F7" w:rsidR="00D94433" w:rsidRDefault="00D94433" w:rsidP="00C50314">
      <w:pPr>
        <w:rPr>
          <w:rFonts w:ascii="Calibri" w:hAnsi="Calibri" w:cs="Arial"/>
        </w:rPr>
      </w:pPr>
      <w:r>
        <w:rPr>
          <w:rFonts w:ascii="Calibri" w:hAnsi="Calibri" w:cs="Arial"/>
        </w:rPr>
        <w:t>ISBN: 978-1-119-09206-3</w:t>
      </w:r>
    </w:p>
    <w:p w14:paraId="38DE70B7" w14:textId="64B848D8" w:rsidR="00D94433" w:rsidRPr="00D94433" w:rsidRDefault="00D94433" w:rsidP="00AF65FF">
      <w:pPr>
        <w:rPr>
          <w:rFonts w:asciiTheme="minorHAnsi" w:hAnsiTheme="minorHAnsi" w:cstheme="minorHAnsi"/>
        </w:rPr>
      </w:pPr>
      <w:r>
        <w:rPr>
          <w:rFonts w:asciiTheme="minorHAnsi" w:hAnsiTheme="minorHAnsi" w:cstheme="minorHAnsi"/>
        </w:rPr>
        <w:t xml:space="preserve">Publisher: John </w:t>
      </w:r>
      <w:r w:rsidRPr="00D94433">
        <w:rPr>
          <w:rFonts w:asciiTheme="minorHAnsi" w:hAnsiTheme="minorHAnsi" w:cstheme="minorHAnsi"/>
        </w:rPr>
        <w:t>Wiley</w:t>
      </w:r>
      <w:r>
        <w:rPr>
          <w:rFonts w:asciiTheme="minorHAnsi" w:hAnsiTheme="minorHAnsi" w:cstheme="minorHAnsi"/>
        </w:rPr>
        <w:t xml:space="preserve"> &amp; Sons, Inc.</w:t>
      </w:r>
    </w:p>
    <w:p w14:paraId="1BA0E0C8" w14:textId="18CCCC62" w:rsidR="00D94433" w:rsidRDefault="00D94433" w:rsidP="00AF65FF">
      <w:pPr>
        <w:rPr>
          <w:rFonts w:asciiTheme="minorHAnsi" w:hAnsiTheme="minorHAnsi" w:cstheme="minorHAnsi"/>
          <w:u w:val="single"/>
        </w:rPr>
      </w:pPr>
    </w:p>
    <w:p w14:paraId="03C98440" w14:textId="77777777" w:rsidR="00D94433" w:rsidRDefault="00D94433" w:rsidP="00AF65FF">
      <w:pPr>
        <w:rPr>
          <w:rFonts w:asciiTheme="minorHAnsi" w:hAnsiTheme="minorHAnsi" w:cstheme="minorHAnsi"/>
          <w:u w:val="single"/>
        </w:rPr>
      </w:pPr>
    </w:p>
    <w:p w14:paraId="5DAC3137" w14:textId="4E298622" w:rsidR="005D0E19" w:rsidRPr="00E94CAA" w:rsidRDefault="005D0E19" w:rsidP="005D0E19">
      <w:pPr>
        <w:rPr>
          <w:rFonts w:ascii="Calibri" w:hAnsi="Calibri" w:cs="Arial"/>
          <w:b/>
          <w:sz w:val="28"/>
          <w:szCs w:val="28"/>
        </w:rPr>
      </w:pPr>
      <w:r w:rsidRPr="00E94CAA">
        <w:rPr>
          <w:rFonts w:ascii="Calibri" w:hAnsi="Calibri" w:cs="Arial"/>
          <w:b/>
          <w:sz w:val="28"/>
          <w:szCs w:val="28"/>
        </w:rPr>
        <w:t>UNITS OF INSTRUCTIO</w:t>
      </w:r>
      <w:r>
        <w:rPr>
          <w:rFonts w:ascii="Calibri" w:hAnsi="Calibri" w:cs="Arial"/>
          <w:b/>
          <w:sz w:val="28"/>
          <w:szCs w:val="28"/>
        </w:rPr>
        <w:t>N</w:t>
      </w:r>
    </w:p>
    <w:p w14:paraId="76166AD4" w14:textId="550D426C" w:rsidR="005D0E19" w:rsidRDefault="005D0E19" w:rsidP="00AF65FF">
      <w:pPr>
        <w:rPr>
          <w:rFonts w:asciiTheme="minorHAnsi" w:hAnsiTheme="minorHAnsi" w:cstheme="minorHAnsi"/>
          <w:u w:val="single"/>
        </w:rPr>
      </w:pPr>
    </w:p>
    <w:p w14:paraId="4D6DBCC2" w14:textId="77777777" w:rsidR="005D0E19" w:rsidRPr="00D94433" w:rsidRDefault="005D0E19" w:rsidP="005D0E19">
      <w:pPr>
        <w:pStyle w:val="ListParagraph"/>
        <w:numPr>
          <w:ilvl w:val="0"/>
          <w:numId w:val="9"/>
        </w:numPr>
      </w:pPr>
      <w:r w:rsidRPr="00D94433">
        <w:rPr>
          <w:rFonts w:ascii="Calibri" w:hAnsi="Calibri" w:cs="Arial"/>
          <w:bCs/>
        </w:rPr>
        <w:t>Command Line</w:t>
      </w:r>
    </w:p>
    <w:p w14:paraId="05EF33C0" w14:textId="77777777" w:rsidR="005D0E19" w:rsidRPr="00D94433" w:rsidRDefault="005D0E19" w:rsidP="005D0E19">
      <w:pPr>
        <w:pStyle w:val="ListParagraph"/>
        <w:numPr>
          <w:ilvl w:val="1"/>
          <w:numId w:val="9"/>
        </w:numPr>
      </w:pPr>
      <w:r w:rsidRPr="00D94433">
        <w:rPr>
          <w:rFonts w:ascii="Calibri" w:hAnsi="Calibri" w:cs="Arial"/>
          <w:bCs/>
        </w:rPr>
        <w:t>Running Programs</w:t>
      </w:r>
    </w:p>
    <w:p w14:paraId="44A0F4FD" w14:textId="77777777" w:rsidR="005D0E19" w:rsidRPr="00D94433" w:rsidRDefault="005D0E19" w:rsidP="005D0E19">
      <w:pPr>
        <w:pStyle w:val="ListParagraph"/>
        <w:numPr>
          <w:ilvl w:val="1"/>
          <w:numId w:val="9"/>
        </w:numPr>
      </w:pPr>
      <w:r w:rsidRPr="00D94433">
        <w:rPr>
          <w:rFonts w:ascii="Calibri" w:hAnsi="Calibri" w:cs="Arial"/>
          <w:bCs/>
        </w:rPr>
        <w:t>Using Shell commands</w:t>
      </w:r>
    </w:p>
    <w:p w14:paraId="6DE35623" w14:textId="77777777" w:rsidR="005D0E19" w:rsidRPr="00D94433" w:rsidRDefault="005D0E19" w:rsidP="005D0E19">
      <w:pPr>
        <w:pStyle w:val="ListParagraph"/>
        <w:numPr>
          <w:ilvl w:val="1"/>
          <w:numId w:val="9"/>
        </w:numPr>
      </w:pPr>
      <w:r w:rsidRPr="00D94433">
        <w:rPr>
          <w:rFonts w:ascii="Calibri" w:hAnsi="Calibri" w:cs="Arial"/>
          <w:bCs/>
        </w:rPr>
        <w:t>Getting help using man pages</w:t>
      </w:r>
    </w:p>
    <w:p w14:paraId="456C80D0" w14:textId="77777777" w:rsidR="005D0E19" w:rsidRPr="00D94433" w:rsidRDefault="005D0E19" w:rsidP="005D0E19">
      <w:pPr>
        <w:pStyle w:val="ListParagraph"/>
        <w:numPr>
          <w:ilvl w:val="1"/>
          <w:numId w:val="9"/>
        </w:numPr>
      </w:pPr>
      <w:r w:rsidRPr="00D94433">
        <w:rPr>
          <w:rFonts w:ascii="Calibri" w:hAnsi="Calibri" w:cs="Arial"/>
          <w:bCs/>
        </w:rPr>
        <w:t>Getting help using info pages</w:t>
      </w:r>
    </w:p>
    <w:p w14:paraId="6E968E64" w14:textId="77777777" w:rsidR="005D0E19" w:rsidRPr="00D94433" w:rsidRDefault="005D0E19" w:rsidP="005D0E19">
      <w:pPr>
        <w:pStyle w:val="ListParagraph"/>
        <w:numPr>
          <w:ilvl w:val="0"/>
          <w:numId w:val="9"/>
        </w:numPr>
      </w:pPr>
      <w:r w:rsidRPr="00D94433">
        <w:rPr>
          <w:rFonts w:ascii="Calibri" w:hAnsi="Calibri" w:cs="Arial"/>
          <w:bCs/>
        </w:rPr>
        <w:t>Managing Files</w:t>
      </w:r>
    </w:p>
    <w:p w14:paraId="20E18293" w14:textId="77777777" w:rsidR="005D0E19" w:rsidRPr="00D94433" w:rsidRDefault="005D0E19" w:rsidP="005D0E19">
      <w:pPr>
        <w:pStyle w:val="ListParagraph"/>
        <w:numPr>
          <w:ilvl w:val="1"/>
          <w:numId w:val="9"/>
        </w:numPr>
      </w:pPr>
      <w:r w:rsidRPr="00D94433">
        <w:rPr>
          <w:rFonts w:ascii="Calibri" w:hAnsi="Calibri" w:cs="Arial"/>
          <w:bCs/>
        </w:rPr>
        <w:t>Understanding where things go</w:t>
      </w:r>
    </w:p>
    <w:p w14:paraId="065AF8C7" w14:textId="77777777" w:rsidR="005D0E19" w:rsidRPr="00D94433" w:rsidRDefault="005D0E19" w:rsidP="005D0E19">
      <w:pPr>
        <w:pStyle w:val="ListParagraph"/>
        <w:numPr>
          <w:ilvl w:val="1"/>
          <w:numId w:val="9"/>
        </w:numPr>
      </w:pPr>
      <w:r w:rsidRPr="00D94433">
        <w:rPr>
          <w:rFonts w:ascii="Calibri" w:hAnsi="Calibri" w:cs="Arial"/>
          <w:bCs/>
        </w:rPr>
        <w:t>Navigating directories</w:t>
      </w:r>
    </w:p>
    <w:p w14:paraId="6B06A6AF" w14:textId="77777777" w:rsidR="005D0E19" w:rsidRPr="00D94433" w:rsidRDefault="005D0E19" w:rsidP="005D0E19">
      <w:pPr>
        <w:pStyle w:val="ListParagraph"/>
        <w:numPr>
          <w:ilvl w:val="1"/>
          <w:numId w:val="9"/>
        </w:numPr>
      </w:pPr>
      <w:r w:rsidRPr="00D94433">
        <w:rPr>
          <w:rFonts w:ascii="Calibri" w:hAnsi="Calibri" w:cs="Arial"/>
          <w:bCs/>
        </w:rPr>
        <w:t>Manipulating files</w:t>
      </w:r>
    </w:p>
    <w:p w14:paraId="793570D8" w14:textId="77777777" w:rsidR="005D0E19" w:rsidRPr="00D94433" w:rsidRDefault="005D0E19" w:rsidP="005D0E19">
      <w:pPr>
        <w:pStyle w:val="ListParagraph"/>
        <w:numPr>
          <w:ilvl w:val="1"/>
          <w:numId w:val="9"/>
        </w:numPr>
      </w:pPr>
      <w:r w:rsidRPr="00D94433">
        <w:rPr>
          <w:rFonts w:ascii="Calibri" w:hAnsi="Calibri" w:cs="Arial"/>
          <w:bCs/>
        </w:rPr>
        <w:t>Manipulating directories</w:t>
      </w:r>
    </w:p>
    <w:p w14:paraId="1237169E" w14:textId="77777777" w:rsidR="005D0E19" w:rsidRPr="00D94433" w:rsidRDefault="005D0E19" w:rsidP="005D0E19">
      <w:pPr>
        <w:pStyle w:val="ListParagraph"/>
        <w:numPr>
          <w:ilvl w:val="0"/>
          <w:numId w:val="9"/>
        </w:numPr>
      </w:pPr>
      <w:r w:rsidRPr="00D94433">
        <w:rPr>
          <w:rFonts w:ascii="Calibri" w:hAnsi="Calibri" w:cs="Arial"/>
          <w:bCs/>
        </w:rPr>
        <w:t>Managing Data</w:t>
      </w:r>
    </w:p>
    <w:p w14:paraId="666B6085" w14:textId="77777777" w:rsidR="005D0E19" w:rsidRPr="00D94433" w:rsidRDefault="005D0E19" w:rsidP="005D0E19">
      <w:pPr>
        <w:pStyle w:val="ListParagraph"/>
        <w:numPr>
          <w:ilvl w:val="1"/>
          <w:numId w:val="9"/>
        </w:numPr>
      </w:pPr>
      <w:r w:rsidRPr="00D94433">
        <w:rPr>
          <w:rFonts w:ascii="Calibri" w:hAnsi="Calibri" w:cs="Arial"/>
          <w:bCs/>
        </w:rPr>
        <w:t>Using regular expressions</w:t>
      </w:r>
    </w:p>
    <w:p w14:paraId="4062C634" w14:textId="77777777" w:rsidR="005D0E19" w:rsidRPr="00D94433" w:rsidRDefault="005D0E19" w:rsidP="005D0E19">
      <w:pPr>
        <w:pStyle w:val="ListParagraph"/>
        <w:numPr>
          <w:ilvl w:val="1"/>
          <w:numId w:val="9"/>
        </w:numPr>
      </w:pPr>
      <w:r w:rsidRPr="00D94433">
        <w:rPr>
          <w:rFonts w:ascii="Calibri" w:hAnsi="Calibri" w:cs="Arial"/>
          <w:bCs/>
        </w:rPr>
        <w:t>Searching for and extracting data</w:t>
      </w:r>
    </w:p>
    <w:p w14:paraId="285A8458" w14:textId="77777777" w:rsidR="005D0E19" w:rsidRPr="00D94433" w:rsidRDefault="005D0E19" w:rsidP="005D0E19">
      <w:pPr>
        <w:pStyle w:val="ListParagraph"/>
        <w:numPr>
          <w:ilvl w:val="1"/>
          <w:numId w:val="9"/>
        </w:numPr>
      </w:pPr>
      <w:r w:rsidRPr="00D94433">
        <w:rPr>
          <w:rFonts w:ascii="Calibri" w:hAnsi="Calibri" w:cs="Arial"/>
          <w:bCs/>
        </w:rPr>
        <w:t>Redirecting input and output</w:t>
      </w:r>
    </w:p>
    <w:p w14:paraId="3393FA70" w14:textId="77777777" w:rsidR="005D0E19" w:rsidRPr="00D94433" w:rsidRDefault="005D0E19" w:rsidP="005D0E19">
      <w:pPr>
        <w:pStyle w:val="ListParagraph"/>
        <w:numPr>
          <w:ilvl w:val="1"/>
          <w:numId w:val="9"/>
        </w:numPr>
      </w:pPr>
      <w:r w:rsidRPr="00D94433">
        <w:rPr>
          <w:rFonts w:ascii="Calibri" w:hAnsi="Calibri" w:cs="Arial"/>
          <w:bCs/>
        </w:rPr>
        <w:t>Archiving Data</w:t>
      </w:r>
    </w:p>
    <w:p w14:paraId="4EFB65B1" w14:textId="77777777" w:rsidR="005D0E19" w:rsidRPr="00D94433" w:rsidRDefault="005D0E19" w:rsidP="005D0E19">
      <w:pPr>
        <w:pStyle w:val="ListParagraph"/>
        <w:numPr>
          <w:ilvl w:val="0"/>
          <w:numId w:val="9"/>
        </w:numPr>
      </w:pPr>
      <w:r w:rsidRPr="00D94433">
        <w:rPr>
          <w:rFonts w:ascii="Calibri" w:hAnsi="Calibri" w:cs="Arial"/>
          <w:bCs/>
        </w:rPr>
        <w:t>Using Programs and Processes</w:t>
      </w:r>
    </w:p>
    <w:p w14:paraId="1D790A53" w14:textId="77777777" w:rsidR="005D0E19" w:rsidRPr="00D94433" w:rsidRDefault="005D0E19" w:rsidP="005D0E19">
      <w:pPr>
        <w:pStyle w:val="ListParagraph"/>
        <w:numPr>
          <w:ilvl w:val="1"/>
          <w:numId w:val="9"/>
        </w:numPr>
      </w:pPr>
      <w:r w:rsidRPr="00D94433">
        <w:rPr>
          <w:rFonts w:ascii="Calibri" w:hAnsi="Calibri" w:cs="Arial"/>
          <w:bCs/>
        </w:rPr>
        <w:t>Understanding package management</w:t>
      </w:r>
    </w:p>
    <w:p w14:paraId="478DCF85" w14:textId="77777777" w:rsidR="005D0E19" w:rsidRPr="00D94433" w:rsidRDefault="005D0E19" w:rsidP="005D0E19">
      <w:pPr>
        <w:pStyle w:val="ListParagraph"/>
        <w:numPr>
          <w:ilvl w:val="1"/>
          <w:numId w:val="9"/>
        </w:numPr>
      </w:pPr>
      <w:r w:rsidRPr="00D94433">
        <w:rPr>
          <w:rFonts w:ascii="Calibri" w:hAnsi="Calibri" w:cs="Arial"/>
          <w:bCs/>
        </w:rPr>
        <w:t>Understanding the process hierarchy</w:t>
      </w:r>
    </w:p>
    <w:p w14:paraId="265EF217" w14:textId="77777777" w:rsidR="005D0E19" w:rsidRPr="00D94433" w:rsidRDefault="005D0E19" w:rsidP="005D0E19">
      <w:pPr>
        <w:pStyle w:val="ListParagraph"/>
        <w:numPr>
          <w:ilvl w:val="1"/>
          <w:numId w:val="9"/>
        </w:numPr>
      </w:pPr>
      <w:r w:rsidRPr="00D94433">
        <w:rPr>
          <w:rFonts w:ascii="Calibri" w:hAnsi="Calibri" w:cs="Arial"/>
          <w:bCs/>
        </w:rPr>
        <w:t>Identify running processes</w:t>
      </w:r>
    </w:p>
    <w:p w14:paraId="237A2EDB" w14:textId="77777777" w:rsidR="005D0E19" w:rsidRPr="00D94433" w:rsidRDefault="005D0E19" w:rsidP="005D0E19">
      <w:pPr>
        <w:pStyle w:val="ListParagraph"/>
        <w:numPr>
          <w:ilvl w:val="1"/>
          <w:numId w:val="9"/>
        </w:numPr>
      </w:pPr>
      <w:r w:rsidRPr="00D94433">
        <w:rPr>
          <w:rFonts w:ascii="Calibri" w:hAnsi="Calibri" w:cs="Arial"/>
          <w:bCs/>
        </w:rPr>
        <w:t>Using log files</w:t>
      </w:r>
    </w:p>
    <w:p w14:paraId="21643A83" w14:textId="77777777" w:rsidR="005D0E19" w:rsidRPr="00D94433" w:rsidRDefault="005D0E19" w:rsidP="005D0E19">
      <w:pPr>
        <w:pStyle w:val="ListParagraph"/>
        <w:numPr>
          <w:ilvl w:val="0"/>
          <w:numId w:val="9"/>
        </w:numPr>
      </w:pPr>
      <w:r w:rsidRPr="00D94433">
        <w:rPr>
          <w:rFonts w:ascii="Calibri" w:hAnsi="Calibri" w:cs="Arial"/>
          <w:bCs/>
        </w:rPr>
        <w:t>Understanding basic security</w:t>
      </w:r>
    </w:p>
    <w:p w14:paraId="1D257AD9" w14:textId="77777777" w:rsidR="005D0E19" w:rsidRPr="00D94433" w:rsidRDefault="005D0E19" w:rsidP="005D0E19">
      <w:pPr>
        <w:pStyle w:val="ListParagraph"/>
        <w:numPr>
          <w:ilvl w:val="1"/>
          <w:numId w:val="9"/>
        </w:numPr>
      </w:pPr>
      <w:r w:rsidRPr="00D94433">
        <w:rPr>
          <w:rFonts w:ascii="Calibri" w:hAnsi="Calibri" w:cs="Arial"/>
          <w:bCs/>
        </w:rPr>
        <w:t>Understanding accounts</w:t>
      </w:r>
    </w:p>
    <w:p w14:paraId="41E6A6B5" w14:textId="77777777" w:rsidR="005D0E19" w:rsidRPr="00D94433" w:rsidRDefault="005D0E19" w:rsidP="005D0E19">
      <w:pPr>
        <w:pStyle w:val="ListParagraph"/>
        <w:numPr>
          <w:ilvl w:val="1"/>
          <w:numId w:val="9"/>
        </w:numPr>
      </w:pPr>
      <w:r w:rsidRPr="00D94433">
        <w:rPr>
          <w:rFonts w:ascii="Calibri" w:hAnsi="Calibri" w:cs="Arial"/>
          <w:bCs/>
        </w:rPr>
        <w:lastRenderedPageBreak/>
        <w:t>Using account tools</w:t>
      </w:r>
    </w:p>
    <w:p w14:paraId="4896395B" w14:textId="77777777" w:rsidR="005D0E19" w:rsidRPr="00D94433" w:rsidRDefault="005D0E19" w:rsidP="005D0E19">
      <w:pPr>
        <w:pStyle w:val="ListParagraph"/>
        <w:numPr>
          <w:ilvl w:val="1"/>
          <w:numId w:val="9"/>
        </w:numPr>
      </w:pPr>
      <w:r w:rsidRPr="00D94433">
        <w:rPr>
          <w:rFonts w:ascii="Calibri" w:hAnsi="Calibri" w:cs="Arial"/>
          <w:bCs/>
        </w:rPr>
        <w:t>Working as root</w:t>
      </w:r>
    </w:p>
    <w:p w14:paraId="46233C76" w14:textId="77777777" w:rsidR="005D0E19" w:rsidRPr="00D94433" w:rsidRDefault="005D0E19" w:rsidP="005D0E19">
      <w:pPr>
        <w:pStyle w:val="ListParagraph"/>
        <w:numPr>
          <w:ilvl w:val="0"/>
          <w:numId w:val="9"/>
        </w:numPr>
      </w:pPr>
      <w:r w:rsidRPr="00D94433">
        <w:rPr>
          <w:rFonts w:ascii="Calibri" w:hAnsi="Calibri" w:cs="Arial"/>
          <w:bCs/>
        </w:rPr>
        <w:t>Setting ownership and permissions</w:t>
      </w:r>
    </w:p>
    <w:p w14:paraId="50D363FE" w14:textId="77777777" w:rsidR="005D0E19" w:rsidRPr="00D94433" w:rsidRDefault="005D0E19" w:rsidP="005D0E19">
      <w:pPr>
        <w:pStyle w:val="ListParagraph"/>
        <w:numPr>
          <w:ilvl w:val="1"/>
          <w:numId w:val="9"/>
        </w:numPr>
      </w:pPr>
      <w:r w:rsidRPr="00D94433">
        <w:rPr>
          <w:rFonts w:ascii="Calibri" w:hAnsi="Calibri" w:cs="Arial"/>
          <w:bCs/>
        </w:rPr>
        <w:t>Setting ownership</w:t>
      </w:r>
    </w:p>
    <w:p w14:paraId="58AFDB0B" w14:textId="77777777" w:rsidR="005D0E19" w:rsidRPr="00D94433" w:rsidRDefault="005D0E19" w:rsidP="005D0E19">
      <w:pPr>
        <w:pStyle w:val="ListParagraph"/>
        <w:numPr>
          <w:ilvl w:val="1"/>
          <w:numId w:val="9"/>
        </w:numPr>
      </w:pPr>
      <w:r w:rsidRPr="00D94433">
        <w:rPr>
          <w:rFonts w:ascii="Calibri" w:hAnsi="Calibri" w:cs="Arial"/>
          <w:bCs/>
        </w:rPr>
        <w:t>Setting permissions</w:t>
      </w:r>
    </w:p>
    <w:p w14:paraId="6D7311AE" w14:textId="77777777" w:rsidR="005D0E19" w:rsidRPr="00D94433" w:rsidRDefault="005D0E19" w:rsidP="005D0E19">
      <w:pPr>
        <w:pStyle w:val="ListParagraph"/>
        <w:numPr>
          <w:ilvl w:val="1"/>
          <w:numId w:val="9"/>
        </w:numPr>
      </w:pPr>
      <w:r w:rsidRPr="00D94433">
        <w:rPr>
          <w:rFonts w:ascii="Calibri" w:hAnsi="Calibri" w:cs="Arial"/>
          <w:bCs/>
        </w:rPr>
        <w:t>Using special permission bits and file features</w:t>
      </w:r>
    </w:p>
    <w:p w14:paraId="727A347F" w14:textId="77777777" w:rsidR="005D0E19" w:rsidRPr="00D94433" w:rsidRDefault="005D0E19" w:rsidP="005D0E19">
      <w:pPr>
        <w:pStyle w:val="ListParagraph"/>
        <w:numPr>
          <w:ilvl w:val="0"/>
          <w:numId w:val="9"/>
        </w:numPr>
      </w:pPr>
      <w:r w:rsidRPr="00D94433">
        <w:rPr>
          <w:rFonts w:ascii="Calibri" w:hAnsi="Calibri" w:cs="Arial"/>
          <w:bCs/>
        </w:rPr>
        <w:t>Managing Network Connections</w:t>
      </w:r>
    </w:p>
    <w:p w14:paraId="553CE8BE" w14:textId="77777777" w:rsidR="005D0E19" w:rsidRPr="00D94433" w:rsidRDefault="005D0E19" w:rsidP="005D0E19">
      <w:pPr>
        <w:pStyle w:val="ListParagraph"/>
        <w:numPr>
          <w:ilvl w:val="1"/>
          <w:numId w:val="9"/>
        </w:numPr>
      </w:pPr>
      <w:r w:rsidRPr="00D94433">
        <w:rPr>
          <w:rFonts w:ascii="Calibri" w:hAnsi="Calibri" w:cs="Arial"/>
          <w:bCs/>
        </w:rPr>
        <w:t>Understanding network features</w:t>
      </w:r>
    </w:p>
    <w:p w14:paraId="1CB99D90" w14:textId="77777777" w:rsidR="005D0E19" w:rsidRPr="00D94433" w:rsidRDefault="005D0E19" w:rsidP="005D0E19">
      <w:pPr>
        <w:pStyle w:val="ListParagraph"/>
        <w:numPr>
          <w:ilvl w:val="1"/>
          <w:numId w:val="9"/>
        </w:numPr>
      </w:pPr>
      <w:r w:rsidRPr="00D94433">
        <w:rPr>
          <w:rFonts w:ascii="Calibri" w:hAnsi="Calibri" w:cs="Arial"/>
          <w:bCs/>
        </w:rPr>
        <w:t>Configuring a network connection</w:t>
      </w:r>
    </w:p>
    <w:p w14:paraId="17DE5D4E" w14:textId="77777777" w:rsidR="005D0E19" w:rsidRPr="00D94433" w:rsidRDefault="005D0E19" w:rsidP="005D0E19">
      <w:pPr>
        <w:pStyle w:val="ListParagraph"/>
        <w:numPr>
          <w:ilvl w:val="1"/>
          <w:numId w:val="9"/>
        </w:numPr>
      </w:pPr>
      <w:r w:rsidRPr="00D94433">
        <w:rPr>
          <w:rFonts w:ascii="Calibri" w:hAnsi="Calibri" w:cs="Arial"/>
          <w:bCs/>
        </w:rPr>
        <w:t>Testing a network connection</w:t>
      </w:r>
    </w:p>
    <w:p w14:paraId="78BA095D" w14:textId="77777777" w:rsidR="005D0E19" w:rsidRPr="008A042B" w:rsidRDefault="005D0E19" w:rsidP="00AF65FF">
      <w:pPr>
        <w:rPr>
          <w:rFonts w:asciiTheme="minorHAnsi" w:hAnsiTheme="minorHAnsi" w:cstheme="minorHAnsi"/>
          <w:u w:val="single"/>
        </w:rPr>
      </w:pPr>
    </w:p>
    <w:sectPr w:rsidR="005D0E19" w:rsidRPr="008A042B" w:rsidSect="008312E9">
      <w:pgSz w:w="12240" w:h="15840"/>
      <w:pgMar w:top="1152"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833CD"/>
    <w:multiLevelType w:val="hybridMultilevel"/>
    <w:tmpl w:val="DBC6B388"/>
    <w:lvl w:ilvl="0" w:tplc="8D289AD4">
      <w:start w:val="1"/>
      <w:numFmt w:val="bullet"/>
      <w:lvlText w:val=""/>
      <w:lvlJc w:val="left"/>
      <w:pPr>
        <w:tabs>
          <w:tab w:val="num" w:pos="3600"/>
        </w:tabs>
        <w:ind w:left="3600" w:hanging="360"/>
      </w:pPr>
      <w:rPr>
        <w:rFonts w:ascii="Symbol" w:hAnsi="Symbol" w:hint="default"/>
        <w:color w:val="auto"/>
      </w:rPr>
    </w:lvl>
    <w:lvl w:ilvl="1" w:tplc="04090003" w:tentative="1">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 w15:restartNumberingAfterBreak="0">
    <w:nsid w:val="0CB658DD"/>
    <w:multiLevelType w:val="hybridMultilevel"/>
    <w:tmpl w:val="D7D25326"/>
    <w:lvl w:ilvl="0" w:tplc="32843844">
      <w:start w:val="1"/>
      <w:numFmt w:val="bullet"/>
      <w:lvlText w:val=""/>
      <w:lvlJc w:val="left"/>
      <w:pPr>
        <w:ind w:left="720" w:hanging="360"/>
      </w:pPr>
      <w:rPr>
        <w:rFonts w:ascii="Symbol" w:hAnsi="Symbol" w:hint="default"/>
      </w:rPr>
    </w:lvl>
    <w:lvl w:ilvl="1" w:tplc="17E8923A">
      <w:start w:val="1"/>
      <w:numFmt w:val="bullet"/>
      <w:lvlText w:val="o"/>
      <w:lvlJc w:val="left"/>
      <w:pPr>
        <w:ind w:left="1440" w:hanging="360"/>
      </w:pPr>
      <w:rPr>
        <w:rFonts w:ascii="Courier New" w:hAnsi="Courier New" w:hint="default"/>
      </w:rPr>
    </w:lvl>
    <w:lvl w:ilvl="2" w:tplc="3F3A24BA">
      <w:start w:val="1"/>
      <w:numFmt w:val="bullet"/>
      <w:lvlText w:val=""/>
      <w:lvlJc w:val="left"/>
      <w:pPr>
        <w:ind w:left="2160" w:hanging="360"/>
      </w:pPr>
      <w:rPr>
        <w:rFonts w:ascii="Wingdings" w:hAnsi="Wingdings" w:hint="default"/>
      </w:rPr>
    </w:lvl>
    <w:lvl w:ilvl="3" w:tplc="5C0A4F3C">
      <w:start w:val="1"/>
      <w:numFmt w:val="bullet"/>
      <w:lvlText w:val=""/>
      <w:lvlJc w:val="left"/>
      <w:pPr>
        <w:ind w:left="2880" w:hanging="360"/>
      </w:pPr>
      <w:rPr>
        <w:rFonts w:ascii="Symbol" w:hAnsi="Symbol" w:hint="default"/>
      </w:rPr>
    </w:lvl>
    <w:lvl w:ilvl="4" w:tplc="018E0FBC">
      <w:start w:val="1"/>
      <w:numFmt w:val="bullet"/>
      <w:lvlText w:val="o"/>
      <w:lvlJc w:val="left"/>
      <w:pPr>
        <w:ind w:left="3600" w:hanging="360"/>
      </w:pPr>
      <w:rPr>
        <w:rFonts w:ascii="Courier New" w:hAnsi="Courier New" w:hint="default"/>
      </w:rPr>
    </w:lvl>
    <w:lvl w:ilvl="5" w:tplc="EE361D96">
      <w:start w:val="1"/>
      <w:numFmt w:val="bullet"/>
      <w:lvlText w:val=""/>
      <w:lvlJc w:val="left"/>
      <w:pPr>
        <w:ind w:left="4320" w:hanging="360"/>
      </w:pPr>
      <w:rPr>
        <w:rFonts w:ascii="Wingdings" w:hAnsi="Wingdings" w:hint="default"/>
      </w:rPr>
    </w:lvl>
    <w:lvl w:ilvl="6" w:tplc="698A5D72">
      <w:start w:val="1"/>
      <w:numFmt w:val="bullet"/>
      <w:lvlText w:val=""/>
      <w:lvlJc w:val="left"/>
      <w:pPr>
        <w:ind w:left="5040" w:hanging="360"/>
      </w:pPr>
      <w:rPr>
        <w:rFonts w:ascii="Symbol" w:hAnsi="Symbol" w:hint="default"/>
      </w:rPr>
    </w:lvl>
    <w:lvl w:ilvl="7" w:tplc="771CCAE2">
      <w:start w:val="1"/>
      <w:numFmt w:val="bullet"/>
      <w:lvlText w:val="o"/>
      <w:lvlJc w:val="left"/>
      <w:pPr>
        <w:ind w:left="5760" w:hanging="360"/>
      </w:pPr>
      <w:rPr>
        <w:rFonts w:ascii="Courier New" w:hAnsi="Courier New" w:hint="default"/>
      </w:rPr>
    </w:lvl>
    <w:lvl w:ilvl="8" w:tplc="E26E52D8">
      <w:start w:val="1"/>
      <w:numFmt w:val="bullet"/>
      <w:lvlText w:val=""/>
      <w:lvlJc w:val="left"/>
      <w:pPr>
        <w:ind w:left="6480" w:hanging="360"/>
      </w:pPr>
      <w:rPr>
        <w:rFonts w:ascii="Wingdings" w:hAnsi="Wingdings" w:hint="default"/>
      </w:rPr>
    </w:lvl>
  </w:abstractNum>
  <w:abstractNum w:abstractNumId="2" w15:restartNumberingAfterBreak="0">
    <w:nsid w:val="1D895044"/>
    <w:multiLevelType w:val="hybridMultilevel"/>
    <w:tmpl w:val="227AF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8F3FF5"/>
    <w:multiLevelType w:val="hybridMultilevel"/>
    <w:tmpl w:val="A734FBC6"/>
    <w:lvl w:ilvl="0" w:tplc="3B082214">
      <w:numFmt w:val="bullet"/>
      <w:lvlText w:val="-"/>
      <w:lvlJc w:val="left"/>
      <w:pPr>
        <w:ind w:left="2580" w:hanging="360"/>
      </w:pPr>
      <w:rPr>
        <w:rFonts w:ascii="Calibri" w:eastAsiaTheme="minorHAnsi" w:hAnsi="Calibri" w:cstheme="minorBidi" w:hint="default"/>
      </w:rPr>
    </w:lvl>
    <w:lvl w:ilvl="1" w:tplc="04090003" w:tentative="1">
      <w:start w:val="1"/>
      <w:numFmt w:val="bullet"/>
      <w:lvlText w:val="o"/>
      <w:lvlJc w:val="left"/>
      <w:pPr>
        <w:ind w:left="3300" w:hanging="360"/>
      </w:pPr>
      <w:rPr>
        <w:rFonts w:ascii="Courier New" w:hAnsi="Courier New" w:cs="Courier New" w:hint="default"/>
      </w:rPr>
    </w:lvl>
    <w:lvl w:ilvl="2" w:tplc="04090005" w:tentative="1">
      <w:start w:val="1"/>
      <w:numFmt w:val="bullet"/>
      <w:lvlText w:val=""/>
      <w:lvlJc w:val="left"/>
      <w:pPr>
        <w:ind w:left="4020" w:hanging="360"/>
      </w:pPr>
      <w:rPr>
        <w:rFonts w:ascii="Wingdings" w:hAnsi="Wingdings" w:hint="default"/>
      </w:rPr>
    </w:lvl>
    <w:lvl w:ilvl="3" w:tplc="04090001" w:tentative="1">
      <w:start w:val="1"/>
      <w:numFmt w:val="bullet"/>
      <w:lvlText w:val=""/>
      <w:lvlJc w:val="left"/>
      <w:pPr>
        <w:ind w:left="4740" w:hanging="360"/>
      </w:pPr>
      <w:rPr>
        <w:rFonts w:ascii="Symbol" w:hAnsi="Symbol" w:hint="default"/>
      </w:rPr>
    </w:lvl>
    <w:lvl w:ilvl="4" w:tplc="04090003" w:tentative="1">
      <w:start w:val="1"/>
      <w:numFmt w:val="bullet"/>
      <w:lvlText w:val="o"/>
      <w:lvlJc w:val="left"/>
      <w:pPr>
        <w:ind w:left="5460" w:hanging="360"/>
      </w:pPr>
      <w:rPr>
        <w:rFonts w:ascii="Courier New" w:hAnsi="Courier New" w:cs="Courier New" w:hint="default"/>
      </w:rPr>
    </w:lvl>
    <w:lvl w:ilvl="5" w:tplc="04090005" w:tentative="1">
      <w:start w:val="1"/>
      <w:numFmt w:val="bullet"/>
      <w:lvlText w:val=""/>
      <w:lvlJc w:val="left"/>
      <w:pPr>
        <w:ind w:left="6180" w:hanging="360"/>
      </w:pPr>
      <w:rPr>
        <w:rFonts w:ascii="Wingdings" w:hAnsi="Wingdings" w:hint="default"/>
      </w:rPr>
    </w:lvl>
    <w:lvl w:ilvl="6" w:tplc="04090001" w:tentative="1">
      <w:start w:val="1"/>
      <w:numFmt w:val="bullet"/>
      <w:lvlText w:val=""/>
      <w:lvlJc w:val="left"/>
      <w:pPr>
        <w:ind w:left="6900" w:hanging="360"/>
      </w:pPr>
      <w:rPr>
        <w:rFonts w:ascii="Symbol" w:hAnsi="Symbol" w:hint="default"/>
      </w:rPr>
    </w:lvl>
    <w:lvl w:ilvl="7" w:tplc="04090003" w:tentative="1">
      <w:start w:val="1"/>
      <w:numFmt w:val="bullet"/>
      <w:lvlText w:val="o"/>
      <w:lvlJc w:val="left"/>
      <w:pPr>
        <w:ind w:left="7620" w:hanging="360"/>
      </w:pPr>
      <w:rPr>
        <w:rFonts w:ascii="Courier New" w:hAnsi="Courier New" w:cs="Courier New" w:hint="default"/>
      </w:rPr>
    </w:lvl>
    <w:lvl w:ilvl="8" w:tplc="04090005" w:tentative="1">
      <w:start w:val="1"/>
      <w:numFmt w:val="bullet"/>
      <w:lvlText w:val=""/>
      <w:lvlJc w:val="left"/>
      <w:pPr>
        <w:ind w:left="8340" w:hanging="360"/>
      </w:pPr>
      <w:rPr>
        <w:rFonts w:ascii="Wingdings" w:hAnsi="Wingdings" w:hint="default"/>
      </w:rPr>
    </w:lvl>
  </w:abstractNum>
  <w:abstractNum w:abstractNumId="4" w15:restartNumberingAfterBreak="0">
    <w:nsid w:val="20D2447D"/>
    <w:multiLevelType w:val="hybridMultilevel"/>
    <w:tmpl w:val="3B50F9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FE9318C"/>
    <w:multiLevelType w:val="hybridMultilevel"/>
    <w:tmpl w:val="CDEEB14C"/>
    <w:lvl w:ilvl="0" w:tplc="C3B45540">
      <w:start w:val="13"/>
      <w:numFmt w:val="bullet"/>
      <w:lvlText w:val="-"/>
      <w:lvlJc w:val="left"/>
      <w:pPr>
        <w:ind w:left="360" w:hanging="360"/>
      </w:pPr>
      <w:rPr>
        <w:rFonts w:ascii="Calibri" w:eastAsia="Times New Roman" w:hAnsi="Calibri"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97D74C5"/>
    <w:multiLevelType w:val="hybridMultilevel"/>
    <w:tmpl w:val="886E49B0"/>
    <w:lvl w:ilvl="0" w:tplc="7DD01A48">
      <w:start w:val="18"/>
      <w:numFmt w:val="bullet"/>
      <w:lvlText w:val="-"/>
      <w:lvlJc w:val="left"/>
      <w:pPr>
        <w:ind w:left="720" w:hanging="360"/>
      </w:pPr>
      <w:rPr>
        <w:rFonts w:ascii="Calibri" w:eastAsia="Times New Roman" w:hAnsi="Calibri" w:cs="Aria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6A13F0"/>
    <w:multiLevelType w:val="hybridMultilevel"/>
    <w:tmpl w:val="E3720F74"/>
    <w:lvl w:ilvl="0" w:tplc="167AB276">
      <w:numFmt w:val="bullet"/>
      <w:lvlText w:val="-"/>
      <w:lvlJc w:val="left"/>
      <w:pPr>
        <w:ind w:left="2520" w:hanging="360"/>
      </w:pPr>
      <w:rPr>
        <w:rFonts w:ascii="Calibri" w:eastAsiaTheme="minorHAnsi" w:hAnsi="Calibri" w:cstheme="minorBidi"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6165236E"/>
    <w:multiLevelType w:val="hybridMultilevel"/>
    <w:tmpl w:val="EEC6E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2"/>
  </w:num>
  <w:num w:numId="4">
    <w:abstractNumId w:val="4"/>
  </w:num>
  <w:num w:numId="5">
    <w:abstractNumId w:val="5"/>
  </w:num>
  <w:num w:numId="6">
    <w:abstractNumId w:val="6"/>
  </w:num>
  <w:num w:numId="7">
    <w:abstractNumId w:val="7"/>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FBE"/>
    <w:rsid w:val="00011F6C"/>
    <w:rsid w:val="000164B0"/>
    <w:rsid w:val="000167ED"/>
    <w:rsid w:val="0002130D"/>
    <w:rsid w:val="000452CC"/>
    <w:rsid w:val="00046BEC"/>
    <w:rsid w:val="00052373"/>
    <w:rsid w:val="00055B0D"/>
    <w:rsid w:val="0008274D"/>
    <w:rsid w:val="000F19C4"/>
    <w:rsid w:val="000F33E6"/>
    <w:rsid w:val="00100122"/>
    <w:rsid w:val="00101207"/>
    <w:rsid w:val="0012589A"/>
    <w:rsid w:val="00140BB4"/>
    <w:rsid w:val="001802F8"/>
    <w:rsid w:val="00185623"/>
    <w:rsid w:val="0019518E"/>
    <w:rsid w:val="00195735"/>
    <w:rsid w:val="00196CA2"/>
    <w:rsid w:val="001E68F9"/>
    <w:rsid w:val="00213B68"/>
    <w:rsid w:val="002343FF"/>
    <w:rsid w:val="00235BF7"/>
    <w:rsid w:val="00240EDD"/>
    <w:rsid w:val="00255806"/>
    <w:rsid w:val="00270DDE"/>
    <w:rsid w:val="00271BF1"/>
    <w:rsid w:val="00281FE3"/>
    <w:rsid w:val="00297C8F"/>
    <w:rsid w:val="002A201B"/>
    <w:rsid w:val="002A3FCD"/>
    <w:rsid w:val="002E7767"/>
    <w:rsid w:val="00342071"/>
    <w:rsid w:val="00382733"/>
    <w:rsid w:val="003C3743"/>
    <w:rsid w:val="003D41FC"/>
    <w:rsid w:val="003E642A"/>
    <w:rsid w:val="003F2620"/>
    <w:rsid w:val="003F3CA4"/>
    <w:rsid w:val="003F4805"/>
    <w:rsid w:val="003F5B81"/>
    <w:rsid w:val="00437C5A"/>
    <w:rsid w:val="00444231"/>
    <w:rsid w:val="0045033F"/>
    <w:rsid w:val="00475DA6"/>
    <w:rsid w:val="00486286"/>
    <w:rsid w:val="004943F8"/>
    <w:rsid w:val="00497062"/>
    <w:rsid w:val="004C6061"/>
    <w:rsid w:val="004D1874"/>
    <w:rsid w:val="004D2A2C"/>
    <w:rsid w:val="004E1909"/>
    <w:rsid w:val="004F3C1D"/>
    <w:rsid w:val="004F4B72"/>
    <w:rsid w:val="00531717"/>
    <w:rsid w:val="00534505"/>
    <w:rsid w:val="00553EDB"/>
    <w:rsid w:val="00571755"/>
    <w:rsid w:val="0057258C"/>
    <w:rsid w:val="00583BBE"/>
    <w:rsid w:val="0058744E"/>
    <w:rsid w:val="00594651"/>
    <w:rsid w:val="00595BCD"/>
    <w:rsid w:val="005B1BC8"/>
    <w:rsid w:val="005C0B50"/>
    <w:rsid w:val="005C214B"/>
    <w:rsid w:val="005D0E19"/>
    <w:rsid w:val="0062133F"/>
    <w:rsid w:val="00655D82"/>
    <w:rsid w:val="0065733E"/>
    <w:rsid w:val="006629CE"/>
    <w:rsid w:val="0068146E"/>
    <w:rsid w:val="00697A8C"/>
    <w:rsid w:val="006C5B34"/>
    <w:rsid w:val="007244D7"/>
    <w:rsid w:val="007337B2"/>
    <w:rsid w:val="0079275C"/>
    <w:rsid w:val="00796190"/>
    <w:rsid w:val="007B7249"/>
    <w:rsid w:val="007C7DFA"/>
    <w:rsid w:val="007D632E"/>
    <w:rsid w:val="007F0E4A"/>
    <w:rsid w:val="00802978"/>
    <w:rsid w:val="008312E9"/>
    <w:rsid w:val="008337B9"/>
    <w:rsid w:val="00833B35"/>
    <w:rsid w:val="008368E8"/>
    <w:rsid w:val="008512AD"/>
    <w:rsid w:val="008525FE"/>
    <w:rsid w:val="0086589E"/>
    <w:rsid w:val="00875047"/>
    <w:rsid w:val="0088130F"/>
    <w:rsid w:val="008A042B"/>
    <w:rsid w:val="008A1BA1"/>
    <w:rsid w:val="008C5FED"/>
    <w:rsid w:val="008C6E4C"/>
    <w:rsid w:val="00920CAA"/>
    <w:rsid w:val="00927CC8"/>
    <w:rsid w:val="009542A7"/>
    <w:rsid w:val="00957A93"/>
    <w:rsid w:val="009A0B69"/>
    <w:rsid w:val="009B431D"/>
    <w:rsid w:val="009C7C1D"/>
    <w:rsid w:val="009D6DA8"/>
    <w:rsid w:val="009E39D9"/>
    <w:rsid w:val="009E7716"/>
    <w:rsid w:val="009F2A2E"/>
    <w:rsid w:val="009F473D"/>
    <w:rsid w:val="009F611F"/>
    <w:rsid w:val="00A052FB"/>
    <w:rsid w:val="00A06E2D"/>
    <w:rsid w:val="00A205C2"/>
    <w:rsid w:val="00A3607D"/>
    <w:rsid w:val="00A601B1"/>
    <w:rsid w:val="00A82DD2"/>
    <w:rsid w:val="00A830A5"/>
    <w:rsid w:val="00A83BCC"/>
    <w:rsid w:val="00A95FBE"/>
    <w:rsid w:val="00AB365D"/>
    <w:rsid w:val="00AC0B51"/>
    <w:rsid w:val="00AD62BD"/>
    <w:rsid w:val="00AE32FB"/>
    <w:rsid w:val="00AE5E07"/>
    <w:rsid w:val="00AE79D9"/>
    <w:rsid w:val="00AF65FF"/>
    <w:rsid w:val="00B01D5C"/>
    <w:rsid w:val="00B02E46"/>
    <w:rsid w:val="00B032CD"/>
    <w:rsid w:val="00B10FD9"/>
    <w:rsid w:val="00B138BA"/>
    <w:rsid w:val="00B26273"/>
    <w:rsid w:val="00B33381"/>
    <w:rsid w:val="00B51D06"/>
    <w:rsid w:val="00B53243"/>
    <w:rsid w:val="00B7108C"/>
    <w:rsid w:val="00B72EC2"/>
    <w:rsid w:val="00B75E27"/>
    <w:rsid w:val="00BC3FA2"/>
    <w:rsid w:val="00BE22ED"/>
    <w:rsid w:val="00BF7B34"/>
    <w:rsid w:val="00C05587"/>
    <w:rsid w:val="00C07D8B"/>
    <w:rsid w:val="00C25029"/>
    <w:rsid w:val="00C444B5"/>
    <w:rsid w:val="00C50314"/>
    <w:rsid w:val="00C6167B"/>
    <w:rsid w:val="00C81E5F"/>
    <w:rsid w:val="00CA373D"/>
    <w:rsid w:val="00CB58C9"/>
    <w:rsid w:val="00CD4FC1"/>
    <w:rsid w:val="00D41651"/>
    <w:rsid w:val="00D4795E"/>
    <w:rsid w:val="00D617DB"/>
    <w:rsid w:val="00D62BFA"/>
    <w:rsid w:val="00D77D91"/>
    <w:rsid w:val="00D81C5F"/>
    <w:rsid w:val="00D85D70"/>
    <w:rsid w:val="00D94433"/>
    <w:rsid w:val="00D97C97"/>
    <w:rsid w:val="00D97E06"/>
    <w:rsid w:val="00DA12BF"/>
    <w:rsid w:val="00DA2F7C"/>
    <w:rsid w:val="00DA3EFC"/>
    <w:rsid w:val="00DA6003"/>
    <w:rsid w:val="00DB2501"/>
    <w:rsid w:val="00DB346F"/>
    <w:rsid w:val="00DB767A"/>
    <w:rsid w:val="00DC1C47"/>
    <w:rsid w:val="00DE5A82"/>
    <w:rsid w:val="00DF04F9"/>
    <w:rsid w:val="00DF0B7E"/>
    <w:rsid w:val="00E1328E"/>
    <w:rsid w:val="00E15292"/>
    <w:rsid w:val="00E2025F"/>
    <w:rsid w:val="00E221BB"/>
    <w:rsid w:val="00E343D7"/>
    <w:rsid w:val="00E47D8A"/>
    <w:rsid w:val="00E750D8"/>
    <w:rsid w:val="00E80D66"/>
    <w:rsid w:val="00E83A7B"/>
    <w:rsid w:val="00E97CEF"/>
    <w:rsid w:val="00ED2210"/>
    <w:rsid w:val="00ED44F4"/>
    <w:rsid w:val="00ED5809"/>
    <w:rsid w:val="00EE4D57"/>
    <w:rsid w:val="00EF4CEA"/>
    <w:rsid w:val="00F0229A"/>
    <w:rsid w:val="00F3049F"/>
    <w:rsid w:val="00F56767"/>
    <w:rsid w:val="00F75E0F"/>
    <w:rsid w:val="00F83C39"/>
    <w:rsid w:val="00F923CC"/>
    <w:rsid w:val="00F942CD"/>
    <w:rsid w:val="00FA4C7D"/>
    <w:rsid w:val="00FA53DE"/>
    <w:rsid w:val="00FC67E6"/>
    <w:rsid w:val="00FD3F95"/>
    <w:rsid w:val="00FD7CD7"/>
    <w:rsid w:val="00FE1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95C390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qFormat="1"/>
    <w:lsdException w:name="heading 4" w:locked="1" w:qFormat="1"/>
    <w:lsdException w:name="heading 5" w:lock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346F"/>
    <w:rPr>
      <w:sz w:val="24"/>
      <w:szCs w:val="24"/>
    </w:rPr>
  </w:style>
  <w:style w:type="paragraph" w:styleId="Heading3">
    <w:name w:val="heading 3"/>
    <w:basedOn w:val="Normal"/>
    <w:next w:val="Normal"/>
    <w:link w:val="Heading3Char"/>
    <w:uiPriority w:val="99"/>
    <w:qFormat/>
    <w:rsid w:val="00875047"/>
    <w:pPr>
      <w:keepNext/>
      <w:suppressAutoHyphens/>
      <w:outlineLvl w:val="2"/>
    </w:pPr>
    <w:rPr>
      <w:rFonts w:ascii="Arial" w:hAnsi="Arial"/>
      <w:b/>
      <w:bCs/>
      <w:spacing w:val="-3"/>
      <w:sz w:val="20"/>
      <w:szCs w:val="20"/>
    </w:rPr>
  </w:style>
  <w:style w:type="paragraph" w:styleId="Heading4">
    <w:name w:val="heading 4"/>
    <w:basedOn w:val="Normal"/>
    <w:next w:val="Normal"/>
    <w:link w:val="Heading4Char"/>
    <w:uiPriority w:val="99"/>
    <w:qFormat/>
    <w:rsid w:val="00875047"/>
    <w:pPr>
      <w:keepNext/>
      <w:suppressAutoHyphens/>
      <w:outlineLvl w:val="3"/>
    </w:pPr>
    <w:rPr>
      <w:rFonts w:ascii="Arial" w:hAnsi="Arial"/>
      <w:b/>
      <w:bCs/>
      <w:spacing w:val="-3"/>
      <w:sz w:val="22"/>
      <w:szCs w:val="20"/>
    </w:rPr>
  </w:style>
  <w:style w:type="paragraph" w:styleId="Heading5">
    <w:name w:val="heading 5"/>
    <w:basedOn w:val="Normal"/>
    <w:next w:val="Normal"/>
    <w:link w:val="Heading5Char"/>
    <w:uiPriority w:val="99"/>
    <w:qFormat/>
    <w:rsid w:val="00875047"/>
    <w:pPr>
      <w:keepNext/>
      <w:suppressAutoHyphens/>
      <w:outlineLvl w:val="4"/>
    </w:pPr>
    <w:rPr>
      <w:rFonts w:ascii="Arial" w:hAnsi="Arial"/>
      <w:b/>
      <w:bCs/>
      <w:color w:val="0000FF"/>
      <w:spacing w:val="-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9"/>
    <w:locked/>
    <w:rsid w:val="00875047"/>
    <w:rPr>
      <w:rFonts w:ascii="Arial" w:hAnsi="Arial"/>
      <w:b/>
      <w:spacing w:val="-3"/>
    </w:rPr>
  </w:style>
  <w:style w:type="character" w:customStyle="1" w:styleId="Heading4Char">
    <w:name w:val="Heading 4 Char"/>
    <w:link w:val="Heading4"/>
    <w:uiPriority w:val="99"/>
    <w:locked/>
    <w:rsid w:val="00875047"/>
    <w:rPr>
      <w:rFonts w:ascii="Arial" w:hAnsi="Arial"/>
      <w:b/>
      <w:spacing w:val="-3"/>
      <w:sz w:val="22"/>
    </w:rPr>
  </w:style>
  <w:style w:type="character" w:customStyle="1" w:styleId="Heading5Char">
    <w:name w:val="Heading 5 Char"/>
    <w:link w:val="Heading5"/>
    <w:uiPriority w:val="99"/>
    <w:locked/>
    <w:rsid w:val="00875047"/>
    <w:rPr>
      <w:rFonts w:ascii="Arial" w:hAnsi="Arial"/>
      <w:b/>
      <w:color w:val="0000FF"/>
      <w:spacing w:val="-3"/>
    </w:rPr>
  </w:style>
  <w:style w:type="character" w:styleId="Hyperlink">
    <w:name w:val="Hyperlink"/>
    <w:uiPriority w:val="99"/>
    <w:rsid w:val="00D41651"/>
    <w:rPr>
      <w:rFonts w:cs="Times New Roman"/>
      <w:color w:val="0000FF"/>
      <w:u w:val="single"/>
    </w:rPr>
  </w:style>
  <w:style w:type="table" w:styleId="TableGrid">
    <w:name w:val="Table Grid"/>
    <w:basedOn w:val="TableNormal"/>
    <w:uiPriority w:val="99"/>
    <w:rsid w:val="00A052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0F19C4"/>
    <w:rPr>
      <w:rFonts w:cs="Times New Roman"/>
      <w:b/>
    </w:rPr>
  </w:style>
  <w:style w:type="paragraph" w:styleId="BodyText3">
    <w:name w:val="Body Text 3"/>
    <w:basedOn w:val="Normal"/>
    <w:link w:val="BodyText3Char"/>
    <w:uiPriority w:val="99"/>
    <w:rsid w:val="00875047"/>
    <w:pPr>
      <w:suppressAutoHyphens/>
    </w:pPr>
    <w:rPr>
      <w:rFonts w:ascii="Arial" w:hAnsi="Arial"/>
      <w:b/>
      <w:bCs/>
      <w:spacing w:val="-3"/>
      <w:sz w:val="22"/>
      <w:szCs w:val="20"/>
    </w:rPr>
  </w:style>
  <w:style w:type="character" w:customStyle="1" w:styleId="BodyText3Char">
    <w:name w:val="Body Text 3 Char"/>
    <w:link w:val="BodyText3"/>
    <w:uiPriority w:val="99"/>
    <w:locked/>
    <w:rsid w:val="00875047"/>
    <w:rPr>
      <w:rFonts w:ascii="Arial" w:hAnsi="Arial"/>
      <w:b/>
      <w:spacing w:val="-3"/>
      <w:sz w:val="22"/>
    </w:rPr>
  </w:style>
  <w:style w:type="paragraph" w:styleId="BodyText">
    <w:name w:val="Body Text"/>
    <w:basedOn w:val="Normal"/>
    <w:link w:val="BodyTextChar"/>
    <w:uiPriority w:val="99"/>
    <w:rsid w:val="003D41FC"/>
    <w:pPr>
      <w:spacing w:after="120"/>
    </w:pPr>
  </w:style>
  <w:style w:type="character" w:customStyle="1" w:styleId="BodyTextChar">
    <w:name w:val="Body Text Char"/>
    <w:link w:val="BodyText"/>
    <w:uiPriority w:val="99"/>
    <w:locked/>
    <w:rsid w:val="003D41FC"/>
    <w:rPr>
      <w:sz w:val="24"/>
    </w:rPr>
  </w:style>
  <w:style w:type="paragraph" w:styleId="ListParagraph">
    <w:name w:val="List Paragraph"/>
    <w:basedOn w:val="Normal"/>
    <w:uiPriority w:val="34"/>
    <w:qFormat/>
    <w:rsid w:val="00A06E2D"/>
    <w:pPr>
      <w:ind w:left="720"/>
      <w:contextualSpacing/>
    </w:pPr>
  </w:style>
  <w:style w:type="character" w:styleId="FollowedHyperlink">
    <w:name w:val="FollowedHyperlink"/>
    <w:basedOn w:val="DefaultParagraphFont"/>
    <w:uiPriority w:val="99"/>
    <w:semiHidden/>
    <w:unhideWhenUsed/>
    <w:rsid w:val="00DB767A"/>
    <w:rPr>
      <w:color w:val="800080" w:themeColor="followedHyperlink"/>
      <w:u w:val="single"/>
    </w:rPr>
  </w:style>
  <w:style w:type="paragraph" w:styleId="NoSpacing">
    <w:name w:val="No Spacing"/>
    <w:uiPriority w:val="1"/>
    <w:qFormat/>
    <w:rsid w:val="00297C8F"/>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rsid w:val="006629CE"/>
    <w:rPr>
      <w:rFonts w:ascii="Tahoma" w:hAnsi="Tahoma" w:cs="Tahoma"/>
      <w:sz w:val="16"/>
      <w:szCs w:val="16"/>
    </w:rPr>
  </w:style>
  <w:style w:type="character" w:customStyle="1" w:styleId="BalloonTextChar">
    <w:name w:val="Balloon Text Char"/>
    <w:basedOn w:val="DefaultParagraphFont"/>
    <w:link w:val="BalloonText"/>
    <w:uiPriority w:val="99"/>
    <w:semiHidden/>
    <w:rsid w:val="006629CE"/>
    <w:rPr>
      <w:rFonts w:ascii="Tahoma" w:hAnsi="Tahoma" w:cs="Tahoma"/>
      <w:sz w:val="16"/>
      <w:szCs w:val="16"/>
    </w:rPr>
  </w:style>
  <w:style w:type="paragraph" w:styleId="NormalWeb">
    <w:name w:val="Normal (Web)"/>
    <w:basedOn w:val="Normal"/>
    <w:uiPriority w:val="99"/>
    <w:unhideWhenUsed/>
    <w:rsid w:val="009E39D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1160512">
      <w:bodyDiv w:val="1"/>
      <w:marLeft w:val="0"/>
      <w:marRight w:val="0"/>
      <w:marTop w:val="0"/>
      <w:marBottom w:val="0"/>
      <w:divBdr>
        <w:top w:val="none" w:sz="0" w:space="0" w:color="auto"/>
        <w:left w:val="none" w:sz="0" w:space="0" w:color="auto"/>
        <w:bottom w:val="none" w:sz="0" w:space="0" w:color="auto"/>
        <w:right w:val="none" w:sz="0" w:space="0" w:color="auto"/>
      </w:divBdr>
    </w:div>
    <w:div w:id="1205604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bmcgrath\LOCALS~1\Temp\XPgrpwise\S2S%20Syllabus%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S2S Syllabus Template</Template>
  <TotalTime>26</TotalTime>
  <Pages>2</Pages>
  <Words>260</Words>
  <Characters>1486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Columbus State Community College</vt:lpstr>
    </vt:vector>
  </TitlesOfParts>
  <Company>Columbus State Community College</Company>
  <LinksUpToDate>false</LinksUpToDate>
  <CharactersWithSpaces>1743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Columbus State Community College</dc:title>
  <dc:creator>CSCC</dc:creator>
  <cp:lastModifiedBy>Katie O'Shea</cp:lastModifiedBy>
  <cp:revision>15</cp:revision>
  <cp:lastPrinted>2010-11-23T16:41:00Z</cp:lastPrinted>
  <dcterms:created xsi:type="dcterms:W3CDTF">2018-01-27T23:24:00Z</dcterms:created>
  <dcterms:modified xsi:type="dcterms:W3CDTF">2018-03-05T22:32:00Z</dcterms:modified>
</cp:coreProperties>
</file>