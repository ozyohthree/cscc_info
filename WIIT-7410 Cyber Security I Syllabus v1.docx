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A598A" w14:textId="77777777" w:rsidR="000F33E6" w:rsidRPr="00A052FB" w:rsidRDefault="000F33E6" w:rsidP="003C3743">
      <w:pPr>
        <w:rPr>
          <w:rFonts w:ascii="Calibri" w:hAnsi="Calibri" w:cs="Arial"/>
          <w:b/>
          <w:sz w:val="28"/>
        </w:rPr>
      </w:pPr>
    </w:p>
    <w:p w14:paraId="4FA9DE78" w14:textId="4AACD309" w:rsidR="000F33E6" w:rsidRPr="00F923CC" w:rsidRDefault="000F33E6" w:rsidP="00C5031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COURSE</w:t>
      </w:r>
      <w:r w:rsidRPr="00F923CC">
        <w:rPr>
          <w:rFonts w:ascii="Calibri" w:hAnsi="Calibri" w:cs="Arial"/>
          <w:b/>
        </w:rPr>
        <w:t xml:space="preserve">: </w:t>
      </w:r>
      <w:r w:rsidR="00067E80" w:rsidRPr="00DF46F1">
        <w:rPr>
          <w:rFonts w:ascii="Calibri" w:hAnsi="Calibri" w:cs="Arial"/>
          <w:b/>
        </w:rPr>
        <w:t>WIIT - 74</w:t>
      </w:r>
      <w:r w:rsidR="00ED44F4" w:rsidRPr="00DF46F1">
        <w:rPr>
          <w:rFonts w:ascii="Calibri" w:hAnsi="Calibri" w:cs="Arial"/>
          <w:b/>
        </w:rPr>
        <w:t>10</w:t>
      </w:r>
      <w:bookmarkStart w:id="0" w:name="_GoBack"/>
      <w:bookmarkEnd w:id="0"/>
      <w:r w:rsidR="00E1328E">
        <w:rPr>
          <w:rFonts w:ascii="Calibri" w:hAnsi="Calibri" w:cs="Arial"/>
          <w:b/>
        </w:rPr>
        <w:t xml:space="preserve"> </w:t>
      </w:r>
      <w:r w:rsidR="00067E80">
        <w:rPr>
          <w:rFonts w:ascii="Calibri" w:hAnsi="Calibri" w:cs="Arial"/>
          <w:b/>
        </w:rPr>
        <w:t>Cyber Security I – ISC2 SSCP</w:t>
      </w:r>
    </w:p>
    <w:p w14:paraId="42C88B8B" w14:textId="77777777" w:rsidR="000F33E6" w:rsidRPr="00F923CC" w:rsidRDefault="000F33E6" w:rsidP="00C50314">
      <w:pPr>
        <w:rPr>
          <w:rFonts w:ascii="Calibri" w:hAnsi="Calibri" w:cs="Arial"/>
          <w:b/>
        </w:rPr>
      </w:pPr>
    </w:p>
    <w:p w14:paraId="14AF6320" w14:textId="77777777" w:rsidR="000F33E6" w:rsidRPr="00F923CC" w:rsidRDefault="000F33E6" w:rsidP="00C50314">
      <w:pPr>
        <w:rPr>
          <w:rFonts w:ascii="Calibri" w:hAnsi="Calibri" w:cs="Arial"/>
          <w:b/>
        </w:rPr>
      </w:pPr>
      <w:r w:rsidRPr="00F923CC">
        <w:rPr>
          <w:rFonts w:ascii="Calibri" w:hAnsi="Calibri" w:cs="Arial"/>
          <w:b/>
        </w:rPr>
        <w:t xml:space="preserve">DESCRIPTION OF COURSE </w:t>
      </w:r>
    </w:p>
    <w:p w14:paraId="16DB3961" w14:textId="77777777" w:rsidR="00067E80" w:rsidRPr="00067E80" w:rsidRDefault="00067E80" w:rsidP="00067E80">
      <w:pPr>
        <w:pStyle w:val="NoSpacing"/>
        <w:tabs>
          <w:tab w:val="left" w:pos="4680"/>
          <w:tab w:val="left" w:pos="6840"/>
        </w:tabs>
        <w:rPr>
          <w:rFonts w:cstheme="minorHAnsi"/>
          <w:sz w:val="24"/>
          <w:szCs w:val="24"/>
        </w:rPr>
      </w:pPr>
      <w:r w:rsidRPr="00067E80">
        <w:rPr>
          <w:rFonts w:cstheme="minorHAnsi"/>
          <w:sz w:val="24"/>
          <w:szCs w:val="24"/>
        </w:rPr>
        <w:t>This course provides a core understanding of cyber security concepts and practices.  It aligns with the ISC2 SSCP Certification and a student who completes both Cyber Security I &amp; II is prepared to take the SSCP Certification exam.  This course covers the SSCP domains of Cyber Security fundamental concepts, Infrastructure &amp; Security, Security Operations, Security Management &amp; Compliance.</w:t>
      </w:r>
    </w:p>
    <w:p w14:paraId="56275236" w14:textId="2533E7FD" w:rsidR="00ED44F4" w:rsidRPr="008A042B" w:rsidRDefault="00ED44F4" w:rsidP="0040493E">
      <w:pPr>
        <w:suppressAutoHyphens/>
        <w:rPr>
          <w:rFonts w:asciiTheme="minorHAnsi" w:hAnsiTheme="minorHAnsi" w:cstheme="minorHAnsi"/>
          <w:b/>
        </w:rPr>
      </w:pPr>
    </w:p>
    <w:p w14:paraId="1C4167A8" w14:textId="77777777" w:rsidR="003F4805" w:rsidRPr="00052373" w:rsidRDefault="003F4805" w:rsidP="003F4805">
      <w:pPr>
        <w:rPr>
          <w:rFonts w:ascii="Calibri" w:hAnsi="Calibri" w:cs="Arial"/>
          <w:b/>
          <w:sz w:val="28"/>
          <w:szCs w:val="28"/>
        </w:rPr>
      </w:pPr>
      <w:r w:rsidRPr="00052373">
        <w:rPr>
          <w:rFonts w:ascii="Calibri" w:hAnsi="Calibri" w:cs="Arial"/>
          <w:b/>
          <w:sz w:val="28"/>
          <w:szCs w:val="28"/>
        </w:rPr>
        <w:t>SOFTWARE</w:t>
      </w:r>
    </w:p>
    <w:p w14:paraId="5DE14865" w14:textId="72A2DD8A" w:rsidR="00FC67E6" w:rsidRDefault="0040493E" w:rsidP="003F4805">
      <w:pPr>
        <w:rPr>
          <w:rFonts w:ascii="Calibri" w:hAnsi="Calibri" w:cs="Arial"/>
        </w:rPr>
      </w:pPr>
      <w:r>
        <w:rPr>
          <w:rFonts w:ascii="Calibri" w:hAnsi="Calibri" w:cs="Arial"/>
        </w:rPr>
        <w:t>Software tools used in the course are for free download.</w:t>
      </w:r>
    </w:p>
    <w:p w14:paraId="04F81495" w14:textId="77777777" w:rsidR="0040493E" w:rsidRPr="00B53243" w:rsidRDefault="0040493E" w:rsidP="003F4805">
      <w:pPr>
        <w:rPr>
          <w:rFonts w:ascii="Calibri" w:hAnsi="Calibri" w:cs="Arial"/>
        </w:rPr>
      </w:pPr>
    </w:p>
    <w:p w14:paraId="6B2ED23D" w14:textId="77777777" w:rsidR="000F33E6" w:rsidRPr="00052373" w:rsidRDefault="000F33E6" w:rsidP="00297C8F">
      <w:pPr>
        <w:rPr>
          <w:rFonts w:ascii="Calibri" w:hAnsi="Calibri" w:cs="Arial"/>
          <w:b/>
          <w:sz w:val="28"/>
          <w:szCs w:val="28"/>
        </w:rPr>
      </w:pPr>
      <w:r w:rsidRPr="00052373">
        <w:rPr>
          <w:rFonts w:ascii="Calibri" w:hAnsi="Calibri" w:cs="Arial"/>
          <w:b/>
          <w:sz w:val="28"/>
          <w:szCs w:val="28"/>
        </w:rPr>
        <w:t>TEXTBOOK, MANUALS, REFERENCES, AND OTHER READINGS</w:t>
      </w:r>
    </w:p>
    <w:p w14:paraId="7A91B443" w14:textId="2FFC79CB" w:rsidR="00DE5A82" w:rsidRDefault="007A3687" w:rsidP="00C50314">
      <w:pPr>
        <w:rPr>
          <w:rFonts w:ascii="Calibri" w:hAnsi="Calibri" w:cs="Arial"/>
        </w:rPr>
      </w:pPr>
      <w:r>
        <w:rPr>
          <w:rFonts w:ascii="Calibri" w:hAnsi="Calibri" w:cs="Arial"/>
        </w:rPr>
        <w:t>The ISC2 SSCP Course Content is provided for free in blackboard.</w:t>
      </w:r>
    </w:p>
    <w:p w14:paraId="76E09C74" w14:textId="77777777" w:rsidR="007A3687" w:rsidRDefault="007A3687" w:rsidP="00C50314">
      <w:pPr>
        <w:rPr>
          <w:rFonts w:ascii="Calibri" w:hAnsi="Calibri" w:cs="Arial"/>
        </w:rPr>
      </w:pPr>
    </w:p>
    <w:p w14:paraId="1008777E" w14:textId="77777777" w:rsidR="000F33E6" w:rsidRPr="00067E80" w:rsidRDefault="000F33E6" w:rsidP="00C50314">
      <w:pPr>
        <w:rPr>
          <w:rFonts w:ascii="Calibri" w:hAnsi="Calibri" w:cs="Arial"/>
          <w:b/>
          <w:sz w:val="28"/>
          <w:szCs w:val="28"/>
        </w:rPr>
      </w:pPr>
      <w:r w:rsidRPr="00067E80">
        <w:rPr>
          <w:rFonts w:ascii="Calibri" w:hAnsi="Calibri" w:cs="Arial"/>
          <w:b/>
          <w:sz w:val="28"/>
          <w:szCs w:val="28"/>
        </w:rPr>
        <w:t>UNITS OF INSTRUCTIO</w:t>
      </w:r>
      <w:r w:rsidR="00EF4CEA" w:rsidRPr="00067E80">
        <w:rPr>
          <w:rFonts w:ascii="Calibri" w:hAnsi="Calibri" w:cs="Arial"/>
          <w:b/>
          <w:sz w:val="28"/>
          <w:szCs w:val="28"/>
        </w:rPr>
        <w:t>N &amp; CLASS CAL</w:t>
      </w:r>
      <w:r w:rsidR="0086589E" w:rsidRPr="00067E80">
        <w:rPr>
          <w:rFonts w:ascii="Calibri" w:hAnsi="Calibri" w:cs="Arial"/>
          <w:b/>
          <w:sz w:val="28"/>
          <w:szCs w:val="28"/>
        </w:rPr>
        <w:t xml:space="preserve">ENDAR </w:t>
      </w:r>
    </w:p>
    <w:p w14:paraId="2E08D393" w14:textId="77777777" w:rsidR="000F33E6" w:rsidRDefault="000F33E6" w:rsidP="002E7767">
      <w:pPr>
        <w:rPr>
          <w:rFonts w:ascii="Calibri" w:hAnsi="Calibri" w:cs="Arial"/>
          <w:b/>
        </w:rPr>
      </w:pPr>
    </w:p>
    <w:p w14:paraId="7EBD7B0C" w14:textId="77777777" w:rsidR="0040493E" w:rsidRDefault="0040493E" w:rsidP="0040493E">
      <w:pPr>
        <w:rPr>
          <w:rFonts w:cstheme="minorHAnsi"/>
          <w:b/>
        </w:rPr>
      </w:pPr>
      <w:r>
        <w:rPr>
          <w:rFonts w:cstheme="minorHAnsi"/>
          <w:b/>
        </w:rPr>
        <w:t>Core Security Concepts</w:t>
      </w:r>
    </w:p>
    <w:p w14:paraId="462666CF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Understanding Security Concepts</w:t>
      </w:r>
    </w:p>
    <w:p w14:paraId="4A42EFE3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Confidentiality/Integrity/Availability</w:t>
      </w:r>
    </w:p>
    <w:p w14:paraId="04F9A565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Threats vs. Vulnerabilities</w:t>
      </w:r>
    </w:p>
    <w:p w14:paraId="784AC391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Principle of Least Privilege</w:t>
      </w:r>
    </w:p>
    <w:p w14:paraId="673D9480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Resources and Prioritization</w:t>
      </w:r>
    </w:p>
    <w:p w14:paraId="4076D209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Understanding Risk Management</w:t>
      </w:r>
    </w:p>
    <w:p w14:paraId="29646D73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Frameworks</w:t>
      </w:r>
    </w:p>
    <w:p w14:paraId="0CC7A7E0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Vulnerability Identification</w:t>
      </w:r>
    </w:p>
    <w:p w14:paraId="628000B5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Monitor Risks</w:t>
      </w:r>
    </w:p>
    <w:p w14:paraId="63A812C4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Risk Responses</w:t>
      </w:r>
    </w:p>
    <w:p w14:paraId="41E4E270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Risk Avoidance</w:t>
      </w:r>
    </w:p>
    <w:p w14:paraId="04CFB87C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Risk Acceptance</w:t>
      </w:r>
    </w:p>
    <w:p w14:paraId="2FE51FB3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Transfer Risk</w:t>
      </w:r>
    </w:p>
    <w:p w14:paraId="03FDE7C7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Reduce/Mitigate Risk</w:t>
      </w:r>
    </w:p>
    <w:p w14:paraId="3EB1774A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Risk Assessment</w:t>
      </w:r>
    </w:p>
    <w:p w14:paraId="393A1BFD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Intentional/Unintentional Threats</w:t>
      </w:r>
    </w:p>
    <w:p w14:paraId="0550850B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Likelihood/Impact</w:t>
      </w:r>
    </w:p>
    <w:p w14:paraId="7D0C9916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Risk Profiles</w:t>
      </w:r>
    </w:p>
    <w:p w14:paraId="6759D3A1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Terminology (SLE, ARO, ALE)</w:t>
      </w:r>
    </w:p>
    <w:p w14:paraId="7C18C464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Qualitative vs. Quantitative</w:t>
      </w:r>
    </w:p>
    <w:p w14:paraId="5D3328A9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Risk Determination</w:t>
      </w:r>
    </w:p>
    <w:p w14:paraId="0EABD0CF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Qualitative Assessments</w:t>
      </w:r>
    </w:p>
    <w:p w14:paraId="707660E0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Risk Visibility</w:t>
      </w:r>
    </w:p>
    <w:p w14:paraId="086F5CC0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Risk Tolerance</w:t>
      </w:r>
    </w:p>
    <w:p w14:paraId="3345F077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Cost/Benefit Analysis</w:t>
      </w:r>
    </w:p>
    <w:p w14:paraId="1D26E059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Risk Remediation</w:t>
      </w:r>
    </w:p>
    <w:p w14:paraId="77796502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lastRenderedPageBreak/>
        <w:t>Residual Risk</w:t>
      </w:r>
    </w:p>
    <w:p w14:paraId="07250427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Controls Evaluation</w:t>
      </w:r>
    </w:p>
    <w:p w14:paraId="321CFA8D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Evaluate and Identify New Vulnerabilities</w:t>
      </w:r>
    </w:p>
    <w:p w14:paraId="41BCF5DC" w14:textId="4BBE81D9" w:rsidR="0040493E" w:rsidRDefault="0040493E" w:rsidP="0040493E">
      <w:pPr>
        <w:rPr>
          <w:rFonts w:cstheme="minorHAnsi"/>
          <w:b/>
        </w:rPr>
      </w:pPr>
      <w:r>
        <w:rPr>
          <w:rFonts w:cstheme="minorHAnsi"/>
          <w:b/>
        </w:rPr>
        <w:t>Infrastructure &amp; Security</w:t>
      </w:r>
    </w:p>
    <w:p w14:paraId="0930D40A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Security Controls</w:t>
      </w:r>
    </w:p>
    <w:p w14:paraId="31433250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Reactive Controls</w:t>
      </w:r>
    </w:p>
    <w:p w14:paraId="79EE071E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Compensating Controls</w:t>
      </w:r>
    </w:p>
    <w:p w14:paraId="3B9404DB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Implementation and Assessment</w:t>
      </w:r>
    </w:p>
    <w:p w14:paraId="388B223F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Access Controls</w:t>
      </w:r>
    </w:p>
    <w:p w14:paraId="4CAD98D0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Identity Lifecycle Overview</w:t>
      </w:r>
    </w:p>
    <w:p w14:paraId="3ACC39CE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 xml:space="preserve">Role-based </w:t>
      </w:r>
    </w:p>
    <w:p w14:paraId="47D2704C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Rule-based</w:t>
      </w:r>
    </w:p>
    <w:p w14:paraId="6F2AF2FE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Mandatory</w:t>
      </w:r>
    </w:p>
    <w:p w14:paraId="5DB8DCE1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Discretionary</w:t>
      </w:r>
    </w:p>
    <w:p w14:paraId="17FE7F14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Privileged Access</w:t>
      </w:r>
    </w:p>
    <w:p w14:paraId="195DE5DB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System Architecture/Interoperability</w:t>
      </w:r>
    </w:p>
    <w:p w14:paraId="4247AFE4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Architectural Vulnerabilities</w:t>
      </w:r>
    </w:p>
    <w:p w14:paraId="5333938C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Architectural Design</w:t>
      </w:r>
    </w:p>
    <w:p w14:paraId="7CB033E7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Configuration Management</w:t>
      </w:r>
    </w:p>
    <w:p w14:paraId="0EC42127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Understand Asset Management</w:t>
      </w:r>
    </w:p>
    <w:p w14:paraId="15388EF1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Hardware</w:t>
      </w:r>
    </w:p>
    <w:p w14:paraId="35D068C0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Software</w:t>
      </w:r>
    </w:p>
    <w:p w14:paraId="174F663E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Data/Information Ownership</w:t>
      </w:r>
    </w:p>
    <w:p w14:paraId="5C121FDB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Change Management</w:t>
      </w:r>
    </w:p>
    <w:p w14:paraId="3E5CEB67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Patch Management</w:t>
      </w:r>
    </w:p>
    <w:p w14:paraId="0DBF95E7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Detecting Unauthorized Change</w:t>
      </w:r>
    </w:p>
    <w:p w14:paraId="09E67D56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LAN-based Security Principles/Wireless</w:t>
      </w:r>
    </w:p>
    <w:p w14:paraId="6A630B7B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Overview: Routers, Switches, Firewalls, Segmentation</w:t>
      </w:r>
    </w:p>
    <w:p w14:paraId="74BC5335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Access control monitoring (NAC)</w:t>
      </w:r>
    </w:p>
    <w:p w14:paraId="77D11D2C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Authentication (Radius/TACACS)</w:t>
      </w:r>
    </w:p>
    <w:p w14:paraId="2C592A2E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DNS and DHCP</w:t>
      </w:r>
    </w:p>
    <w:p w14:paraId="73B3F0AA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Network Attacks</w:t>
      </w:r>
    </w:p>
    <w:p w14:paraId="6A7463E8" w14:textId="1AED85D4" w:rsidR="0040493E" w:rsidRDefault="0040493E" w:rsidP="0040493E">
      <w:pPr>
        <w:rPr>
          <w:rFonts w:cstheme="minorHAnsi"/>
          <w:b/>
        </w:rPr>
      </w:pPr>
      <w:r>
        <w:rPr>
          <w:rFonts w:cstheme="minorHAnsi"/>
          <w:b/>
        </w:rPr>
        <w:t>Security Operations</w:t>
      </w:r>
    </w:p>
    <w:p w14:paraId="0E29BB1D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Identify and Analyze Malicious Code and Activity</w:t>
      </w:r>
    </w:p>
    <w:p w14:paraId="71FBF65D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Types of Malware</w:t>
      </w:r>
    </w:p>
    <w:p w14:paraId="6A273BC7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Attackers</w:t>
      </w:r>
    </w:p>
    <w:p w14:paraId="7E2D3401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Web Application Vulnerabilities</w:t>
      </w:r>
    </w:p>
    <w:p w14:paraId="27310E17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Anti-Malware Tools</w:t>
      </w:r>
    </w:p>
    <w:p w14:paraId="1FF6486C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Operate and Maintain Monitoring Systems</w:t>
      </w:r>
    </w:p>
    <w:p w14:paraId="46451653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Sensors and Continuous Monitoring</w:t>
      </w:r>
    </w:p>
    <w:p w14:paraId="637645BE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Network IDS</w:t>
      </w:r>
      <w:r>
        <w:rPr>
          <w:rFonts w:cstheme="minorHAnsi"/>
        </w:rPr>
        <w:tab/>
      </w:r>
    </w:p>
    <w:p w14:paraId="4B5E70D3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Network IPS</w:t>
      </w:r>
    </w:p>
    <w:p w14:paraId="011B3096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Host-based IDS</w:t>
      </w:r>
    </w:p>
    <w:p w14:paraId="0B23AD7B" w14:textId="77777777" w:rsidR="0040493E" w:rsidRDefault="0040493E" w:rsidP="0040493E">
      <w:pPr>
        <w:pStyle w:val="ListParagraph"/>
        <w:numPr>
          <w:ilvl w:val="2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Host-based IPS</w:t>
      </w:r>
    </w:p>
    <w:p w14:paraId="72C309FE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lastRenderedPageBreak/>
        <w:t>Event Logs</w:t>
      </w:r>
    </w:p>
    <w:p w14:paraId="3F635776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Application Logs</w:t>
      </w:r>
    </w:p>
    <w:p w14:paraId="611F279A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SEIM</w:t>
      </w:r>
    </w:p>
    <w:p w14:paraId="033F21B4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Vulnerability Assessment and Penetration Testing</w:t>
      </w:r>
    </w:p>
    <w:p w14:paraId="27FCB94E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Security Assessments</w:t>
      </w:r>
    </w:p>
    <w:p w14:paraId="255DA0AF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Testing Strategy</w:t>
      </w:r>
    </w:p>
    <w:p w14:paraId="13EA1EA9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Vulnerability Assessments</w:t>
      </w:r>
    </w:p>
    <w:p w14:paraId="17A6FF01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Penetration Testing</w:t>
      </w:r>
    </w:p>
    <w:p w14:paraId="7C919962" w14:textId="77777777" w:rsidR="0040493E" w:rsidRDefault="0040493E" w:rsidP="0040493E">
      <w:pPr>
        <w:rPr>
          <w:rFonts w:cstheme="minorHAnsi"/>
          <w:b/>
        </w:rPr>
      </w:pPr>
      <w:r>
        <w:rPr>
          <w:rFonts w:cstheme="minorHAnsi"/>
          <w:b/>
        </w:rPr>
        <w:t>Security Management &amp; Compliance</w:t>
      </w:r>
    </w:p>
    <w:p w14:paraId="78B64480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Incident Response</w:t>
      </w:r>
    </w:p>
    <w:p w14:paraId="036EE51B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Overview</w:t>
      </w:r>
    </w:p>
    <w:p w14:paraId="5057E100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Discovery</w:t>
      </w:r>
    </w:p>
    <w:p w14:paraId="565F8C93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Escalation</w:t>
      </w:r>
    </w:p>
    <w:p w14:paraId="2AA0B97F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Countermeasures</w:t>
      </w:r>
    </w:p>
    <w:p w14:paraId="72F90BA9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Forensics and Legal Aspects</w:t>
      </w:r>
    </w:p>
    <w:p w14:paraId="57413A05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Audit Findings</w:t>
      </w:r>
    </w:p>
    <w:p w14:paraId="7C5BB3BF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Audit Standards</w:t>
      </w:r>
    </w:p>
    <w:p w14:paraId="650B8FBC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Compliance</w:t>
      </w:r>
    </w:p>
    <w:p w14:paraId="07960820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Audit Reports</w:t>
      </w:r>
    </w:p>
    <w:p w14:paraId="21C26B86" w14:textId="77777777" w:rsidR="0040493E" w:rsidRDefault="0040493E" w:rsidP="0040493E">
      <w:pPr>
        <w:pStyle w:val="ListParagraph"/>
        <w:numPr>
          <w:ilvl w:val="0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Continuity Planning</w:t>
      </w:r>
    </w:p>
    <w:p w14:paraId="3AA3BA7D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Principles and Overview</w:t>
      </w:r>
    </w:p>
    <w:p w14:paraId="363619D7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BCP</w:t>
      </w:r>
    </w:p>
    <w:p w14:paraId="548A0B12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BIA</w:t>
      </w:r>
    </w:p>
    <w:p w14:paraId="4ED793B2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Plan Testing</w:t>
      </w:r>
    </w:p>
    <w:p w14:paraId="3F49EB8E" w14:textId="77777777" w:rsidR="0040493E" w:rsidRDefault="0040493E" w:rsidP="0040493E">
      <w:pPr>
        <w:pStyle w:val="ListParagraph"/>
        <w:numPr>
          <w:ilvl w:val="1"/>
          <w:numId w:val="9"/>
        </w:numPr>
        <w:spacing w:after="160" w:line="256" w:lineRule="auto"/>
        <w:rPr>
          <w:rFonts w:cstheme="minorHAnsi"/>
        </w:rPr>
      </w:pPr>
      <w:r>
        <w:rPr>
          <w:rFonts w:cstheme="minorHAnsi"/>
        </w:rPr>
        <w:t>Restoration</w:t>
      </w:r>
    </w:p>
    <w:p w14:paraId="13C09653" w14:textId="77777777" w:rsidR="00AF65FF" w:rsidRPr="008A042B" w:rsidRDefault="00AF65FF" w:rsidP="002E7767">
      <w:pPr>
        <w:rPr>
          <w:rFonts w:asciiTheme="minorHAnsi" w:hAnsiTheme="minorHAnsi" w:cstheme="minorHAnsi"/>
          <w:b/>
        </w:rPr>
      </w:pPr>
    </w:p>
    <w:sectPr w:rsidR="00AF65FF" w:rsidRPr="008A042B" w:rsidSect="008312E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33CD"/>
    <w:multiLevelType w:val="hybridMultilevel"/>
    <w:tmpl w:val="DBC6B388"/>
    <w:lvl w:ilvl="0" w:tplc="8D289A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D895044"/>
    <w:multiLevelType w:val="hybridMultilevel"/>
    <w:tmpl w:val="227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3FF5"/>
    <w:multiLevelType w:val="hybridMultilevel"/>
    <w:tmpl w:val="A734FBC6"/>
    <w:lvl w:ilvl="0" w:tplc="3B082214">
      <w:numFmt w:val="bullet"/>
      <w:lvlText w:val="-"/>
      <w:lvlJc w:val="left"/>
      <w:pPr>
        <w:ind w:left="25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0D2447D"/>
    <w:multiLevelType w:val="hybridMultilevel"/>
    <w:tmpl w:val="3B50F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9318C"/>
    <w:multiLevelType w:val="hybridMultilevel"/>
    <w:tmpl w:val="CDEEB14C"/>
    <w:lvl w:ilvl="0" w:tplc="C3B45540">
      <w:start w:val="13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D74C5"/>
    <w:multiLevelType w:val="hybridMultilevel"/>
    <w:tmpl w:val="886E49B0"/>
    <w:lvl w:ilvl="0" w:tplc="7DD01A48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39B5"/>
    <w:multiLevelType w:val="hybridMultilevel"/>
    <w:tmpl w:val="4E92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A13F0"/>
    <w:multiLevelType w:val="hybridMultilevel"/>
    <w:tmpl w:val="E3720F74"/>
    <w:lvl w:ilvl="0" w:tplc="167AB27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165236E"/>
    <w:multiLevelType w:val="hybridMultilevel"/>
    <w:tmpl w:val="EEC6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BE"/>
    <w:rsid w:val="00011F6C"/>
    <w:rsid w:val="000164B0"/>
    <w:rsid w:val="000167ED"/>
    <w:rsid w:val="0002130D"/>
    <w:rsid w:val="000452CC"/>
    <w:rsid w:val="00046BEC"/>
    <w:rsid w:val="00052373"/>
    <w:rsid w:val="00055B0D"/>
    <w:rsid w:val="00067E80"/>
    <w:rsid w:val="0008274D"/>
    <w:rsid w:val="000F19C4"/>
    <w:rsid w:val="000F33E6"/>
    <w:rsid w:val="00100122"/>
    <w:rsid w:val="00101207"/>
    <w:rsid w:val="0012589A"/>
    <w:rsid w:val="00140BB4"/>
    <w:rsid w:val="001802F8"/>
    <w:rsid w:val="00185623"/>
    <w:rsid w:val="0019518E"/>
    <w:rsid w:val="00195735"/>
    <w:rsid w:val="00196CA2"/>
    <w:rsid w:val="001E68F9"/>
    <w:rsid w:val="00213B68"/>
    <w:rsid w:val="002343FF"/>
    <w:rsid w:val="00235BF7"/>
    <w:rsid w:val="00240EDD"/>
    <w:rsid w:val="00255806"/>
    <w:rsid w:val="00270DDE"/>
    <w:rsid w:val="00271BF1"/>
    <w:rsid w:val="00281FE3"/>
    <w:rsid w:val="00297C8F"/>
    <w:rsid w:val="002A201B"/>
    <w:rsid w:val="002A3FCD"/>
    <w:rsid w:val="002E7767"/>
    <w:rsid w:val="00342071"/>
    <w:rsid w:val="00382733"/>
    <w:rsid w:val="003C3743"/>
    <w:rsid w:val="003D41FC"/>
    <w:rsid w:val="003E642A"/>
    <w:rsid w:val="003F2620"/>
    <w:rsid w:val="003F3CA4"/>
    <w:rsid w:val="003F4805"/>
    <w:rsid w:val="003F5B81"/>
    <w:rsid w:val="0040493E"/>
    <w:rsid w:val="00437C5A"/>
    <w:rsid w:val="00444231"/>
    <w:rsid w:val="0045033F"/>
    <w:rsid w:val="00475DA6"/>
    <w:rsid w:val="00486286"/>
    <w:rsid w:val="004943F8"/>
    <w:rsid w:val="00497062"/>
    <w:rsid w:val="004C6061"/>
    <w:rsid w:val="004D1874"/>
    <w:rsid w:val="004D2A2C"/>
    <w:rsid w:val="004E1909"/>
    <w:rsid w:val="004F3C1D"/>
    <w:rsid w:val="004F4B72"/>
    <w:rsid w:val="00531717"/>
    <w:rsid w:val="00534505"/>
    <w:rsid w:val="00553EDB"/>
    <w:rsid w:val="00571755"/>
    <w:rsid w:val="0057258C"/>
    <w:rsid w:val="00583BBE"/>
    <w:rsid w:val="0058744E"/>
    <w:rsid w:val="00595BCD"/>
    <w:rsid w:val="005B1BC8"/>
    <w:rsid w:val="005C0B50"/>
    <w:rsid w:val="005C214B"/>
    <w:rsid w:val="0062133F"/>
    <w:rsid w:val="00655D82"/>
    <w:rsid w:val="006629CE"/>
    <w:rsid w:val="0068146E"/>
    <w:rsid w:val="00697A8C"/>
    <w:rsid w:val="006C5B34"/>
    <w:rsid w:val="007244D7"/>
    <w:rsid w:val="007337B2"/>
    <w:rsid w:val="0079275C"/>
    <w:rsid w:val="00796190"/>
    <w:rsid w:val="007A3687"/>
    <w:rsid w:val="007B7249"/>
    <w:rsid w:val="007C7DFA"/>
    <w:rsid w:val="007D632E"/>
    <w:rsid w:val="007F0E4A"/>
    <w:rsid w:val="00802978"/>
    <w:rsid w:val="008312E9"/>
    <w:rsid w:val="008337B9"/>
    <w:rsid w:val="00833B35"/>
    <w:rsid w:val="008368E8"/>
    <w:rsid w:val="008512AD"/>
    <w:rsid w:val="008525FE"/>
    <w:rsid w:val="0086589E"/>
    <w:rsid w:val="00875047"/>
    <w:rsid w:val="0088130F"/>
    <w:rsid w:val="008A042B"/>
    <w:rsid w:val="008A1BA1"/>
    <w:rsid w:val="008C5FED"/>
    <w:rsid w:val="008C6E4C"/>
    <w:rsid w:val="00920CAA"/>
    <w:rsid w:val="00926FFB"/>
    <w:rsid w:val="00927CC8"/>
    <w:rsid w:val="009542A7"/>
    <w:rsid w:val="00957A93"/>
    <w:rsid w:val="009A0B69"/>
    <w:rsid w:val="009B431D"/>
    <w:rsid w:val="009C7C1D"/>
    <w:rsid w:val="009D6DA8"/>
    <w:rsid w:val="009E39D9"/>
    <w:rsid w:val="009E7716"/>
    <w:rsid w:val="009F2A2E"/>
    <w:rsid w:val="009F473D"/>
    <w:rsid w:val="009F611F"/>
    <w:rsid w:val="00A052FB"/>
    <w:rsid w:val="00A06E2D"/>
    <w:rsid w:val="00A205C2"/>
    <w:rsid w:val="00A3607D"/>
    <w:rsid w:val="00A601B1"/>
    <w:rsid w:val="00A82DD2"/>
    <w:rsid w:val="00A830A5"/>
    <w:rsid w:val="00A83BCC"/>
    <w:rsid w:val="00A95FBE"/>
    <w:rsid w:val="00AB365D"/>
    <w:rsid w:val="00AC0B51"/>
    <w:rsid w:val="00AD62BD"/>
    <w:rsid w:val="00AE32FB"/>
    <w:rsid w:val="00AE79D9"/>
    <w:rsid w:val="00AF65FF"/>
    <w:rsid w:val="00B01D5C"/>
    <w:rsid w:val="00B02E46"/>
    <w:rsid w:val="00B032CD"/>
    <w:rsid w:val="00B10FD9"/>
    <w:rsid w:val="00B138BA"/>
    <w:rsid w:val="00B26273"/>
    <w:rsid w:val="00B33381"/>
    <w:rsid w:val="00B51D06"/>
    <w:rsid w:val="00B53243"/>
    <w:rsid w:val="00B7108C"/>
    <w:rsid w:val="00B72EC2"/>
    <w:rsid w:val="00B75E27"/>
    <w:rsid w:val="00BC3FA2"/>
    <w:rsid w:val="00BE22ED"/>
    <w:rsid w:val="00BF7B34"/>
    <w:rsid w:val="00C05587"/>
    <w:rsid w:val="00C07D8B"/>
    <w:rsid w:val="00C25029"/>
    <w:rsid w:val="00C444B5"/>
    <w:rsid w:val="00C50314"/>
    <w:rsid w:val="00C6167B"/>
    <w:rsid w:val="00C81E5F"/>
    <w:rsid w:val="00CA373D"/>
    <w:rsid w:val="00CB58C9"/>
    <w:rsid w:val="00CD4FC1"/>
    <w:rsid w:val="00D41651"/>
    <w:rsid w:val="00D4795E"/>
    <w:rsid w:val="00D617DB"/>
    <w:rsid w:val="00D77D91"/>
    <w:rsid w:val="00D81C5F"/>
    <w:rsid w:val="00D85D70"/>
    <w:rsid w:val="00D97C97"/>
    <w:rsid w:val="00D97E06"/>
    <w:rsid w:val="00DA12BF"/>
    <w:rsid w:val="00DA2F7C"/>
    <w:rsid w:val="00DA3EFC"/>
    <w:rsid w:val="00DA6003"/>
    <w:rsid w:val="00DB2501"/>
    <w:rsid w:val="00DB346F"/>
    <w:rsid w:val="00DB767A"/>
    <w:rsid w:val="00DC1C47"/>
    <w:rsid w:val="00DE5A82"/>
    <w:rsid w:val="00DF04F9"/>
    <w:rsid w:val="00DF0B7E"/>
    <w:rsid w:val="00DF46F1"/>
    <w:rsid w:val="00E1328E"/>
    <w:rsid w:val="00E15292"/>
    <w:rsid w:val="00E2025F"/>
    <w:rsid w:val="00E221BB"/>
    <w:rsid w:val="00E343D7"/>
    <w:rsid w:val="00E47D8A"/>
    <w:rsid w:val="00E750D8"/>
    <w:rsid w:val="00E80D66"/>
    <w:rsid w:val="00E83A7B"/>
    <w:rsid w:val="00E97CEF"/>
    <w:rsid w:val="00ED2210"/>
    <w:rsid w:val="00ED44F4"/>
    <w:rsid w:val="00ED5809"/>
    <w:rsid w:val="00EE4D57"/>
    <w:rsid w:val="00EF4CEA"/>
    <w:rsid w:val="00F0229A"/>
    <w:rsid w:val="00F3049F"/>
    <w:rsid w:val="00F56767"/>
    <w:rsid w:val="00F75E0F"/>
    <w:rsid w:val="00F83C39"/>
    <w:rsid w:val="00F923CC"/>
    <w:rsid w:val="00FA4C7D"/>
    <w:rsid w:val="00FA53DE"/>
    <w:rsid w:val="00FC67E6"/>
    <w:rsid w:val="00FD3F95"/>
    <w:rsid w:val="00FD7CD7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C39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46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75047"/>
    <w:pPr>
      <w:keepNext/>
      <w:suppressAutoHyphens/>
      <w:outlineLvl w:val="2"/>
    </w:pPr>
    <w:rPr>
      <w:rFonts w:ascii="Arial" w:hAnsi="Arial"/>
      <w:b/>
      <w:bCs/>
      <w:spacing w:val="-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75047"/>
    <w:pPr>
      <w:keepNext/>
      <w:suppressAutoHyphens/>
      <w:outlineLvl w:val="3"/>
    </w:pPr>
    <w:rPr>
      <w:rFonts w:ascii="Arial" w:hAnsi="Arial"/>
      <w:b/>
      <w:bCs/>
      <w:spacing w:val="-3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75047"/>
    <w:pPr>
      <w:keepNext/>
      <w:suppressAutoHyphens/>
      <w:outlineLvl w:val="4"/>
    </w:pPr>
    <w:rPr>
      <w:rFonts w:ascii="Arial" w:hAnsi="Arial"/>
      <w:b/>
      <w:bCs/>
      <w:color w:val="0000FF"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875047"/>
    <w:rPr>
      <w:rFonts w:ascii="Arial" w:hAnsi="Arial"/>
      <w:b/>
      <w:spacing w:val="-3"/>
    </w:rPr>
  </w:style>
  <w:style w:type="character" w:customStyle="1" w:styleId="Heading4Char">
    <w:name w:val="Heading 4 Char"/>
    <w:link w:val="Heading4"/>
    <w:uiPriority w:val="99"/>
    <w:locked/>
    <w:rsid w:val="00875047"/>
    <w:rPr>
      <w:rFonts w:ascii="Arial" w:hAnsi="Arial"/>
      <w:b/>
      <w:spacing w:val="-3"/>
      <w:sz w:val="22"/>
    </w:rPr>
  </w:style>
  <w:style w:type="character" w:customStyle="1" w:styleId="Heading5Char">
    <w:name w:val="Heading 5 Char"/>
    <w:link w:val="Heading5"/>
    <w:uiPriority w:val="99"/>
    <w:locked/>
    <w:rsid w:val="00875047"/>
    <w:rPr>
      <w:rFonts w:ascii="Arial" w:hAnsi="Arial"/>
      <w:b/>
      <w:color w:val="0000FF"/>
      <w:spacing w:val="-3"/>
    </w:rPr>
  </w:style>
  <w:style w:type="character" w:styleId="Hyperlink">
    <w:name w:val="Hyperlink"/>
    <w:uiPriority w:val="99"/>
    <w:rsid w:val="00D4165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F19C4"/>
    <w:rPr>
      <w:rFonts w:cs="Times New Roman"/>
      <w:b/>
    </w:rPr>
  </w:style>
  <w:style w:type="paragraph" w:styleId="BodyText3">
    <w:name w:val="Body Text 3"/>
    <w:basedOn w:val="Normal"/>
    <w:link w:val="BodyText3Char"/>
    <w:uiPriority w:val="99"/>
    <w:rsid w:val="00875047"/>
    <w:pPr>
      <w:suppressAutoHyphens/>
    </w:pPr>
    <w:rPr>
      <w:rFonts w:ascii="Arial" w:hAnsi="Arial"/>
      <w:b/>
      <w:bCs/>
      <w:spacing w:val="-3"/>
      <w:sz w:val="22"/>
      <w:szCs w:val="20"/>
    </w:rPr>
  </w:style>
  <w:style w:type="character" w:customStyle="1" w:styleId="BodyText3Char">
    <w:name w:val="Body Text 3 Char"/>
    <w:link w:val="BodyText3"/>
    <w:uiPriority w:val="99"/>
    <w:locked/>
    <w:rsid w:val="00875047"/>
    <w:rPr>
      <w:rFonts w:ascii="Arial" w:hAnsi="Arial"/>
      <w:b/>
      <w:spacing w:val="-3"/>
      <w:sz w:val="22"/>
    </w:rPr>
  </w:style>
  <w:style w:type="paragraph" w:styleId="BodyText">
    <w:name w:val="Body Text"/>
    <w:basedOn w:val="Normal"/>
    <w:link w:val="BodyTextChar"/>
    <w:uiPriority w:val="99"/>
    <w:rsid w:val="003D41FC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3D41FC"/>
    <w:rPr>
      <w:sz w:val="24"/>
    </w:rPr>
  </w:style>
  <w:style w:type="paragraph" w:styleId="ListParagraph">
    <w:name w:val="List Paragraph"/>
    <w:basedOn w:val="Normal"/>
    <w:uiPriority w:val="34"/>
    <w:qFormat/>
    <w:rsid w:val="00A06E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767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97C8F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39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mcgrath\LOCALS~1\Temp\XPgrpwise\S2S%20Syllabu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S2S Syllabus Template</Template>
  <TotalTime>21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Columbus State Community College</vt:lpstr>
    </vt:vector>
  </TitlesOfParts>
  <Company>Columbus State Community College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Columbus State Community College</dc:title>
  <dc:creator>CSCC</dc:creator>
  <cp:lastModifiedBy>Katie O'Shea</cp:lastModifiedBy>
  <cp:revision>14</cp:revision>
  <cp:lastPrinted>2010-11-23T16:41:00Z</cp:lastPrinted>
  <dcterms:created xsi:type="dcterms:W3CDTF">2018-01-27T23:24:00Z</dcterms:created>
  <dcterms:modified xsi:type="dcterms:W3CDTF">2018-03-05T22:30:00Z</dcterms:modified>
</cp:coreProperties>
</file>